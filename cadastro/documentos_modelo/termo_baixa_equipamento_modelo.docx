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48" w:rsidRPr="007E5D97" w:rsidRDefault="007E5D97" w:rsidP="007E5D97">
      <w:pPr>
        <w:jc w:val="right"/>
        <w:rPr>
          <w:rFonts w:ascii="Arial" w:hAnsi="Arial" w:cs="Arial"/>
        </w:rPr>
      </w:pPr>
      <w:r w:rsidRPr="007E5D97">
        <w:rPr>
          <w:rFonts w:ascii="Arial" w:hAnsi="Arial" w:cs="Arial"/>
        </w:rPr>
        <w:t xml:space="preserve">Santa Rita, </w:t>
      </w:r>
      <w:r w:rsidR="008A3C3C">
        <w:rPr>
          <w:rFonts w:ascii="Arial" w:hAnsi="Arial" w:cs="Arial"/>
        </w:rPr>
        <w:t>{{data}}</w:t>
      </w:r>
    </w:p>
    <w:p w:rsidR="007E5D97" w:rsidRDefault="007E5D97" w:rsidP="007E5D97">
      <w:pPr>
        <w:jc w:val="right"/>
      </w:pPr>
    </w:p>
    <w:p w:rsidR="007E5D97" w:rsidRDefault="007E5D97" w:rsidP="007E5D97">
      <w:pPr>
        <w:jc w:val="right"/>
      </w:pPr>
    </w:p>
    <w:p w:rsidR="007E5D97" w:rsidRDefault="006C1D5F" w:rsidP="00412BF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TERMO DE ENTREGA DE EQUIPAMENTO</w:t>
      </w:r>
    </w:p>
    <w:p w:rsidR="007E5D97" w:rsidRDefault="007E5D97" w:rsidP="007E5D97">
      <w:pPr>
        <w:jc w:val="center"/>
        <w:rPr>
          <w:rFonts w:ascii="Arial" w:hAnsi="Arial" w:cs="Arial"/>
          <w:b/>
          <w:sz w:val="32"/>
          <w:szCs w:val="32"/>
        </w:rPr>
      </w:pPr>
    </w:p>
    <w:p w:rsidR="007E5D97" w:rsidRDefault="007E5D97" w:rsidP="007E5D97">
      <w:pPr>
        <w:jc w:val="center"/>
        <w:rPr>
          <w:rFonts w:ascii="Arial" w:hAnsi="Arial" w:cs="Arial"/>
          <w:b/>
          <w:sz w:val="32"/>
          <w:szCs w:val="32"/>
        </w:rPr>
      </w:pPr>
    </w:p>
    <w:p w:rsidR="006C1D5F" w:rsidRDefault="006C1D5F" w:rsidP="007E5D97">
      <w:pPr>
        <w:spacing w:line="480" w:lineRule="auto"/>
        <w:ind w:firstLine="708"/>
        <w:jc w:val="both"/>
        <w:rPr>
          <w:rFonts w:ascii="Arial" w:hAnsi="Arial" w:cs="Arial"/>
        </w:rPr>
      </w:pPr>
      <w:r w:rsidRPr="006C1D5F">
        <w:rPr>
          <w:rFonts w:ascii="Arial" w:hAnsi="Arial" w:cs="Arial"/>
        </w:rPr>
        <w:t>Declaro, para os devidos fins, que eu, {{nome}}, matrícula {{matricula}}, CPF {{</w:t>
      </w:r>
      <w:proofErr w:type="spellStart"/>
      <w:r w:rsidRPr="006C1D5F">
        <w:rPr>
          <w:rFonts w:ascii="Arial" w:hAnsi="Arial" w:cs="Arial"/>
        </w:rPr>
        <w:t>cpf</w:t>
      </w:r>
      <w:proofErr w:type="spellEnd"/>
      <w:r w:rsidRPr="006C1D5F">
        <w:rPr>
          <w:rFonts w:ascii="Arial" w:hAnsi="Arial" w:cs="Arial"/>
        </w:rPr>
        <w:t xml:space="preserve">}}, </w:t>
      </w:r>
      <w:r w:rsidR="002E7508">
        <w:rPr>
          <w:rFonts w:ascii="Arial" w:hAnsi="Arial" w:cs="Arial"/>
        </w:rPr>
        <w:t>devolvi nesta data o equipamento listado abaixo, sob responsabilidade da</w:t>
      </w:r>
      <w:r w:rsidRPr="006C1D5F">
        <w:rPr>
          <w:rFonts w:ascii="Arial" w:hAnsi="Arial" w:cs="Arial"/>
        </w:rPr>
        <w:t xml:space="preserve"> </w:t>
      </w:r>
      <w:proofErr w:type="spellStart"/>
      <w:r w:rsidRPr="006C1D5F">
        <w:rPr>
          <w:rFonts w:ascii="Arial" w:hAnsi="Arial" w:cs="Arial"/>
        </w:rPr>
        <w:t>Miriri</w:t>
      </w:r>
      <w:proofErr w:type="spellEnd"/>
      <w:r w:rsidRPr="006C1D5F">
        <w:rPr>
          <w:rFonts w:ascii="Arial" w:hAnsi="Arial" w:cs="Arial"/>
        </w:rPr>
        <w:t xml:space="preserve"> Alimentos e Bioenergia S/A.</w:t>
      </w:r>
      <w:r w:rsidR="002E7508">
        <w:rPr>
          <w:rFonts w:ascii="Arial" w:hAnsi="Arial" w:cs="Arial"/>
        </w:rPr>
        <w:t>, para fins de encerramento de uso funcional.</w:t>
      </w:r>
      <w:r w:rsidR="002E7508">
        <w:rPr>
          <w:rFonts w:ascii="Arial" w:hAnsi="Arial" w:cs="Arial"/>
        </w:rPr>
        <w:br/>
      </w:r>
      <w:r w:rsidR="002E7508">
        <w:rPr>
          <w:rFonts w:ascii="Arial" w:hAnsi="Arial" w:cs="Arial"/>
        </w:rPr>
        <w:br/>
      </w:r>
      <w:r w:rsidR="002E7508" w:rsidRPr="002E7508">
        <w:rPr>
          <w:rFonts w:ascii="Arial" w:hAnsi="Arial" w:cs="Arial"/>
          <w:b/>
        </w:rPr>
        <w:t>Dados do equipamento:</w:t>
      </w:r>
    </w:p>
    <w:p w:rsidR="006C1D5F" w:rsidRDefault="006C1D5F" w:rsidP="006C1D5F">
      <w:pPr>
        <w:pStyle w:val="PargrafodaLista"/>
        <w:numPr>
          <w:ilvl w:val="0"/>
          <w:numId w:val="49"/>
        </w:numPr>
        <w:spacing w:line="480" w:lineRule="auto"/>
        <w:jc w:val="both"/>
        <w:rPr>
          <w:rFonts w:ascii="Arial" w:hAnsi="Arial" w:cs="Arial"/>
        </w:rPr>
      </w:pPr>
      <w:r w:rsidRPr="00412BFC">
        <w:rPr>
          <w:rFonts w:ascii="Arial" w:hAnsi="Arial" w:cs="Arial"/>
          <w:b/>
        </w:rPr>
        <w:t>Equipamento</w:t>
      </w:r>
      <w:r>
        <w:rPr>
          <w:rFonts w:ascii="Arial" w:hAnsi="Arial" w:cs="Arial"/>
        </w:rPr>
        <w:t>:</w:t>
      </w:r>
      <w:r w:rsidR="00412BFC">
        <w:rPr>
          <w:rFonts w:ascii="Arial" w:hAnsi="Arial" w:cs="Arial"/>
        </w:rPr>
        <w:t xml:space="preserve"> </w:t>
      </w:r>
      <w:r w:rsidR="00412BFC" w:rsidRPr="00412BFC">
        <w:rPr>
          <w:rFonts w:ascii="Arial" w:hAnsi="Arial" w:cs="Arial"/>
          <w:b/>
        </w:rPr>
        <w:t>{{modelo}}</w:t>
      </w:r>
    </w:p>
    <w:p w:rsidR="00412BFC" w:rsidRPr="00412BFC" w:rsidRDefault="00412BFC" w:rsidP="006C1D5F">
      <w:pPr>
        <w:pStyle w:val="PargrafodaLista"/>
        <w:numPr>
          <w:ilvl w:val="0"/>
          <w:numId w:val="49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Número de série</w:t>
      </w:r>
      <w:r w:rsidRPr="00412BF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412BFC">
        <w:rPr>
          <w:rFonts w:ascii="Arial" w:hAnsi="Arial" w:cs="Arial"/>
          <w:b/>
        </w:rPr>
        <w:t>{{</w:t>
      </w:r>
      <w:proofErr w:type="spellStart"/>
      <w:r w:rsidRPr="00412BFC">
        <w:rPr>
          <w:rFonts w:ascii="Arial" w:hAnsi="Arial" w:cs="Arial"/>
          <w:b/>
        </w:rPr>
        <w:t>numero_serie</w:t>
      </w:r>
      <w:proofErr w:type="spellEnd"/>
      <w:r w:rsidRPr="00412BFC">
        <w:rPr>
          <w:rFonts w:ascii="Arial" w:hAnsi="Arial" w:cs="Arial"/>
          <w:b/>
        </w:rPr>
        <w:t>}}</w:t>
      </w:r>
    </w:p>
    <w:p w:rsidR="00412BFC" w:rsidRPr="006C1D5F" w:rsidRDefault="00412BFC" w:rsidP="006C1D5F">
      <w:pPr>
        <w:pStyle w:val="PargrafodaLista"/>
        <w:numPr>
          <w:ilvl w:val="0"/>
          <w:numId w:val="49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Responsável pela área: {{</w:t>
      </w:r>
      <w:proofErr w:type="spellStart"/>
      <w:r>
        <w:rPr>
          <w:rFonts w:ascii="Arial" w:hAnsi="Arial" w:cs="Arial"/>
          <w:b/>
        </w:rPr>
        <w:t>responsavel_area</w:t>
      </w:r>
      <w:proofErr w:type="spellEnd"/>
      <w:r>
        <w:rPr>
          <w:rFonts w:ascii="Arial" w:hAnsi="Arial" w:cs="Arial"/>
          <w:b/>
        </w:rPr>
        <w:t>}}</w:t>
      </w:r>
    </w:p>
    <w:p w:rsidR="00412BFC" w:rsidRPr="00412BFC" w:rsidRDefault="002E7508" w:rsidP="002E7508">
      <w:pPr>
        <w:spacing w:line="480" w:lineRule="auto"/>
        <w:jc w:val="both"/>
        <w:rPr>
          <w:rFonts w:ascii="Arial" w:hAnsi="Arial" w:cs="Arial"/>
        </w:rPr>
      </w:pPr>
      <w:r w:rsidRPr="002E7508">
        <w:rPr>
          <w:rFonts w:ascii="Arial" w:hAnsi="Arial" w:cs="Arial"/>
          <w:b/>
        </w:rPr>
        <w:t>Motivo da devolução</w:t>
      </w:r>
      <w:r>
        <w:rPr>
          <w:rFonts w:ascii="Arial" w:hAnsi="Arial" w:cs="Arial"/>
        </w:rPr>
        <w:t xml:space="preserve">: </w:t>
      </w:r>
      <w:r w:rsidRPr="002E7508">
        <w:rPr>
          <w:rFonts w:ascii="Arial" w:hAnsi="Arial" w:cs="Arial"/>
          <w:b/>
        </w:rPr>
        <w:t>{{motivo}}</w:t>
      </w:r>
    </w:p>
    <w:p w:rsidR="002E7508" w:rsidRDefault="002E7508" w:rsidP="00412BFC">
      <w:pPr>
        <w:spacing w:line="480" w:lineRule="auto"/>
        <w:ind w:firstLine="708"/>
        <w:jc w:val="both"/>
        <w:rPr>
          <w:rFonts w:ascii="Arial" w:hAnsi="Arial" w:cs="Arial"/>
        </w:rPr>
      </w:pPr>
    </w:p>
    <w:p w:rsidR="002E7508" w:rsidRPr="00412BFC" w:rsidRDefault="002E7508" w:rsidP="002E7508">
      <w:pPr>
        <w:spacing w:line="480" w:lineRule="auto"/>
        <w:ind w:firstLine="708"/>
        <w:jc w:val="both"/>
        <w:rPr>
          <w:rFonts w:ascii="Arial" w:hAnsi="Arial" w:cs="Arial"/>
        </w:rPr>
      </w:pPr>
      <w:r w:rsidRPr="002E7508">
        <w:rPr>
          <w:rFonts w:ascii="Arial" w:hAnsi="Arial" w:cs="Arial"/>
        </w:rPr>
        <w:t>Declaro ainda que o equipamento foi entregue nas condições acordadas com o setor responsável, estando ciente de que a partir desta data o mesmo não se encontra mais sob minha posse nem responsabilidade.</w:t>
      </w:r>
      <w:r>
        <w:rPr>
          <w:rFonts w:ascii="Arial" w:hAnsi="Arial" w:cs="Arial"/>
        </w:rPr>
        <w:br/>
      </w:r>
      <w:bookmarkStart w:id="0" w:name="_GoBack"/>
      <w:bookmarkEnd w:id="0"/>
    </w:p>
    <w:p w:rsidR="007E5D97" w:rsidRDefault="007E5D97" w:rsidP="007E5D97">
      <w:pPr>
        <w:ind w:firstLine="708"/>
        <w:jc w:val="center"/>
        <w:rPr>
          <w:rFonts w:ascii="Arial" w:hAnsi="Arial" w:cs="Arial"/>
          <w:b/>
        </w:rPr>
      </w:pPr>
      <w:r w:rsidRPr="007E5D97">
        <w:rPr>
          <w:rFonts w:ascii="Arial" w:hAnsi="Arial" w:cs="Arial"/>
          <w:b/>
        </w:rPr>
        <w:t>__________</w:t>
      </w:r>
      <w:r w:rsidR="003D1759">
        <w:rPr>
          <w:rFonts w:ascii="Arial" w:hAnsi="Arial" w:cs="Arial"/>
          <w:b/>
        </w:rPr>
        <w:t>_____________</w:t>
      </w:r>
      <w:r w:rsidRPr="007E5D97">
        <w:rPr>
          <w:rFonts w:ascii="Arial" w:hAnsi="Arial" w:cs="Arial"/>
          <w:b/>
        </w:rPr>
        <w:t>___________________________________</w:t>
      </w:r>
    </w:p>
    <w:p w:rsidR="002E7508" w:rsidRDefault="002E7508" w:rsidP="008A3C3C">
      <w:pPr>
        <w:ind w:firstLine="708"/>
        <w:jc w:val="center"/>
        <w:rPr>
          <w:rFonts w:ascii="Arial" w:hAnsi="Arial" w:cs="Arial"/>
          <w:b/>
        </w:rPr>
      </w:pPr>
    </w:p>
    <w:p w:rsidR="007F0B6C" w:rsidRDefault="008A3C3C" w:rsidP="008A3C3C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{{nome}}</w:t>
      </w:r>
    </w:p>
    <w:p w:rsidR="007F0B6C" w:rsidRDefault="007E5D97" w:rsidP="008A3C3C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Matrícula</w:t>
      </w:r>
      <w:r w:rsidR="008A3C3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8A3C3C">
        <w:rPr>
          <w:rFonts w:ascii="Arial" w:hAnsi="Arial" w:cs="Arial"/>
          <w:b/>
        </w:rPr>
        <w:t>{{matricula}}</w:t>
      </w:r>
    </w:p>
    <w:p w:rsidR="007E5D97" w:rsidRPr="007E5D97" w:rsidRDefault="007E5D97" w:rsidP="008A3C3C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CPF: </w:t>
      </w:r>
      <w:r w:rsidR="008A3C3C">
        <w:rPr>
          <w:rFonts w:ascii="Arial" w:hAnsi="Arial" w:cs="Arial"/>
          <w:b/>
        </w:rPr>
        <w:t>{{</w:t>
      </w:r>
      <w:proofErr w:type="spellStart"/>
      <w:r w:rsidR="008A3C3C">
        <w:rPr>
          <w:rFonts w:ascii="Arial" w:hAnsi="Arial" w:cs="Arial"/>
          <w:b/>
        </w:rPr>
        <w:t>cpf</w:t>
      </w:r>
      <w:proofErr w:type="spellEnd"/>
      <w:r w:rsidR="008A3C3C">
        <w:rPr>
          <w:rFonts w:ascii="Arial" w:hAnsi="Arial" w:cs="Arial"/>
          <w:b/>
        </w:rPr>
        <w:t>}}</w:t>
      </w:r>
    </w:p>
    <w:sectPr w:rsidR="007E5D97" w:rsidRPr="007E5D97" w:rsidSect="00660F2A">
      <w:headerReference w:type="even" r:id="rId8"/>
      <w:headerReference w:type="default" r:id="rId9"/>
      <w:headerReference w:type="first" r:id="rId10"/>
      <w:pgSz w:w="11900" w:h="16840"/>
      <w:pgMar w:top="305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8E9" w:rsidRDefault="005C68E9" w:rsidP="00660F2A">
      <w:r>
        <w:separator/>
      </w:r>
    </w:p>
  </w:endnote>
  <w:endnote w:type="continuationSeparator" w:id="0">
    <w:p w:rsidR="005C68E9" w:rsidRDefault="005C68E9" w:rsidP="0066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8E9" w:rsidRDefault="005C68E9" w:rsidP="00660F2A">
      <w:r>
        <w:separator/>
      </w:r>
    </w:p>
  </w:footnote>
  <w:footnote w:type="continuationSeparator" w:id="0">
    <w:p w:rsidR="005C68E9" w:rsidRDefault="005C68E9" w:rsidP="00660F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5C68E9">
    <w:pPr>
      <w:pStyle w:val="Cabealho"/>
    </w:pPr>
    <w:r>
      <w:rPr>
        <w:noProof/>
      </w:rPr>
      <w:pict w14:anchorId="3AC5E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8" o:spid="_x0000_s2051" type="#_x0000_t75" alt="" style="position:absolute;margin-left:0;margin-top:0;width:593pt;height:83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5C68E9">
    <w:pPr>
      <w:pStyle w:val="Cabealho"/>
    </w:pPr>
    <w:r>
      <w:rPr>
        <w:noProof/>
      </w:rPr>
      <w:pict w14:anchorId="644698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9" o:spid="_x0000_s2050" type="#_x0000_t75" alt="" style="position:absolute;margin-left:-84.15pt;margin-top:-145.45pt;width:593pt;height:834pt;z-index:-251650048;mso-wrap-edited:f;mso-width-percent:0;mso-height-percent:0;mso-position-horizontal-relative:margin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5C68E9">
    <w:pPr>
      <w:pStyle w:val="Cabealho"/>
    </w:pPr>
    <w:r>
      <w:rPr>
        <w:noProof/>
      </w:rPr>
      <w:pict w14:anchorId="20D780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7" o:spid="_x0000_s2049" type="#_x0000_t75" alt="" style="position:absolute;margin-left:0;margin-top:0;width:593pt;height:83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953"/>
    <w:multiLevelType w:val="hybridMultilevel"/>
    <w:tmpl w:val="79DEA3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0EC162A"/>
    <w:multiLevelType w:val="hybridMultilevel"/>
    <w:tmpl w:val="1CD0C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FF5C66"/>
    <w:multiLevelType w:val="hybridMultilevel"/>
    <w:tmpl w:val="EC1EC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605EF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914C2C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D859AD"/>
    <w:multiLevelType w:val="hybridMultilevel"/>
    <w:tmpl w:val="ADB6B89C"/>
    <w:lvl w:ilvl="0" w:tplc="B07AB3BC">
      <w:start w:val="1"/>
      <w:numFmt w:val="decimalZero"/>
      <w:lvlText w:val="%1-"/>
      <w:lvlJc w:val="left"/>
      <w:pPr>
        <w:ind w:left="1174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F24632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90128C"/>
    <w:multiLevelType w:val="hybridMultilevel"/>
    <w:tmpl w:val="C4AA3428"/>
    <w:lvl w:ilvl="0" w:tplc="8FCCF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9364CC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A11820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1424571"/>
    <w:multiLevelType w:val="hybridMultilevel"/>
    <w:tmpl w:val="95BE3A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2DE7F93"/>
    <w:multiLevelType w:val="hybridMultilevel"/>
    <w:tmpl w:val="21C8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5A69FA"/>
    <w:multiLevelType w:val="hybridMultilevel"/>
    <w:tmpl w:val="E3140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F10110"/>
    <w:multiLevelType w:val="hybridMultilevel"/>
    <w:tmpl w:val="C95418A4"/>
    <w:lvl w:ilvl="0" w:tplc="B67681B4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14">
    <w:nsid w:val="19515D5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AD19F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2D5270"/>
    <w:multiLevelType w:val="hybridMultilevel"/>
    <w:tmpl w:val="ABFA24F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675093A"/>
    <w:multiLevelType w:val="hybridMultilevel"/>
    <w:tmpl w:val="6CDA4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D3DD8"/>
    <w:multiLevelType w:val="hybridMultilevel"/>
    <w:tmpl w:val="87AC6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773BDB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03648F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AC2C88"/>
    <w:multiLevelType w:val="hybridMultilevel"/>
    <w:tmpl w:val="1A127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5557F1"/>
    <w:multiLevelType w:val="hybridMultilevel"/>
    <w:tmpl w:val="15DC1D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2214944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EB046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7B602FC"/>
    <w:multiLevelType w:val="hybridMultilevel"/>
    <w:tmpl w:val="7BE2F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E843CD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B9865AF"/>
    <w:multiLevelType w:val="hybridMultilevel"/>
    <w:tmpl w:val="55061C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C2A5762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CFC4F2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23401F1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3C47AF3"/>
    <w:multiLevelType w:val="hybridMultilevel"/>
    <w:tmpl w:val="112AC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080E99"/>
    <w:multiLevelType w:val="hybridMultilevel"/>
    <w:tmpl w:val="921E26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6D15064"/>
    <w:multiLevelType w:val="hybridMultilevel"/>
    <w:tmpl w:val="BD3AE9E4"/>
    <w:lvl w:ilvl="0" w:tplc="0416000F">
      <w:start w:val="1"/>
      <w:numFmt w:val="decimal"/>
      <w:lvlText w:val="%1.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4">
    <w:nsid w:val="570B1A56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8FD233A"/>
    <w:multiLevelType w:val="hybridMultilevel"/>
    <w:tmpl w:val="5FF809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B627934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37437C"/>
    <w:multiLevelType w:val="hybridMultilevel"/>
    <w:tmpl w:val="42B82368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8">
    <w:nsid w:val="62843618"/>
    <w:multiLevelType w:val="hybridMultilevel"/>
    <w:tmpl w:val="DD081D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650A6C69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650496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6F64630"/>
    <w:multiLevelType w:val="hybridMultilevel"/>
    <w:tmpl w:val="CAC6B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95666A"/>
    <w:multiLevelType w:val="hybridMultilevel"/>
    <w:tmpl w:val="66CE7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F24941"/>
    <w:multiLevelType w:val="hybridMultilevel"/>
    <w:tmpl w:val="F54891A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68E0974"/>
    <w:multiLevelType w:val="hybridMultilevel"/>
    <w:tmpl w:val="E6306DF0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7A835983"/>
    <w:multiLevelType w:val="hybridMultilevel"/>
    <w:tmpl w:val="6EC02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C3071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D336EDF"/>
    <w:multiLevelType w:val="hybridMultilevel"/>
    <w:tmpl w:val="245C260C"/>
    <w:lvl w:ilvl="0" w:tplc="DF7A0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394C79"/>
    <w:multiLevelType w:val="hybridMultilevel"/>
    <w:tmpl w:val="E79ABD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3"/>
  </w:num>
  <w:num w:numId="3">
    <w:abstractNumId w:val="44"/>
  </w:num>
  <w:num w:numId="4">
    <w:abstractNumId w:val="5"/>
  </w:num>
  <w:num w:numId="5">
    <w:abstractNumId w:val="12"/>
  </w:num>
  <w:num w:numId="6">
    <w:abstractNumId w:val="31"/>
  </w:num>
  <w:num w:numId="7">
    <w:abstractNumId w:val="32"/>
  </w:num>
  <w:num w:numId="8">
    <w:abstractNumId w:val="13"/>
  </w:num>
  <w:num w:numId="9">
    <w:abstractNumId w:val="41"/>
  </w:num>
  <w:num w:numId="10">
    <w:abstractNumId w:val="35"/>
  </w:num>
  <w:num w:numId="11">
    <w:abstractNumId w:val="42"/>
  </w:num>
  <w:num w:numId="12">
    <w:abstractNumId w:val="0"/>
  </w:num>
  <w:num w:numId="13">
    <w:abstractNumId w:val="11"/>
  </w:num>
  <w:num w:numId="14">
    <w:abstractNumId w:val="25"/>
  </w:num>
  <w:num w:numId="15">
    <w:abstractNumId w:val="22"/>
  </w:num>
  <w:num w:numId="16">
    <w:abstractNumId w:val="45"/>
  </w:num>
  <w:num w:numId="17">
    <w:abstractNumId w:val="34"/>
  </w:num>
  <w:num w:numId="18">
    <w:abstractNumId w:val="4"/>
  </w:num>
  <w:num w:numId="19">
    <w:abstractNumId w:val="46"/>
  </w:num>
  <w:num w:numId="20">
    <w:abstractNumId w:val="36"/>
  </w:num>
  <w:num w:numId="21">
    <w:abstractNumId w:val="6"/>
  </w:num>
  <w:num w:numId="22">
    <w:abstractNumId w:val="26"/>
  </w:num>
  <w:num w:numId="23">
    <w:abstractNumId w:val="15"/>
  </w:num>
  <w:num w:numId="24">
    <w:abstractNumId w:val="3"/>
  </w:num>
  <w:num w:numId="25">
    <w:abstractNumId w:val="29"/>
  </w:num>
  <w:num w:numId="26">
    <w:abstractNumId w:val="40"/>
  </w:num>
  <w:num w:numId="27">
    <w:abstractNumId w:val="19"/>
  </w:num>
  <w:num w:numId="28">
    <w:abstractNumId w:val="14"/>
  </w:num>
  <w:num w:numId="29">
    <w:abstractNumId w:val="38"/>
  </w:num>
  <w:num w:numId="30">
    <w:abstractNumId w:val="1"/>
  </w:num>
  <w:num w:numId="31">
    <w:abstractNumId w:val="37"/>
  </w:num>
  <w:num w:numId="32">
    <w:abstractNumId w:val="17"/>
  </w:num>
  <w:num w:numId="33">
    <w:abstractNumId w:val="2"/>
  </w:num>
  <w:num w:numId="34">
    <w:abstractNumId w:val="48"/>
  </w:num>
  <w:num w:numId="35">
    <w:abstractNumId w:val="7"/>
  </w:num>
  <w:num w:numId="36">
    <w:abstractNumId w:val="21"/>
  </w:num>
  <w:num w:numId="37">
    <w:abstractNumId w:val="16"/>
  </w:num>
  <w:num w:numId="38">
    <w:abstractNumId w:val="47"/>
  </w:num>
  <w:num w:numId="39">
    <w:abstractNumId w:val="18"/>
  </w:num>
  <w:num w:numId="40">
    <w:abstractNumId w:val="27"/>
  </w:num>
  <w:num w:numId="41">
    <w:abstractNumId w:val="9"/>
  </w:num>
  <w:num w:numId="42">
    <w:abstractNumId w:val="8"/>
  </w:num>
  <w:num w:numId="43">
    <w:abstractNumId w:val="39"/>
  </w:num>
  <w:num w:numId="44">
    <w:abstractNumId w:val="28"/>
  </w:num>
  <w:num w:numId="45">
    <w:abstractNumId w:val="20"/>
  </w:num>
  <w:num w:numId="46">
    <w:abstractNumId w:val="30"/>
  </w:num>
  <w:num w:numId="47">
    <w:abstractNumId w:val="23"/>
  </w:num>
  <w:num w:numId="48">
    <w:abstractNumId w:val="2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23"/>
    <w:rsid w:val="0000092F"/>
    <w:rsid w:val="00002E97"/>
    <w:rsid w:val="00010352"/>
    <w:rsid w:val="00017644"/>
    <w:rsid w:val="00017946"/>
    <w:rsid w:val="00022DC7"/>
    <w:rsid w:val="000304E8"/>
    <w:rsid w:val="000313B7"/>
    <w:rsid w:val="0004703F"/>
    <w:rsid w:val="00050705"/>
    <w:rsid w:val="00060DC8"/>
    <w:rsid w:val="00064617"/>
    <w:rsid w:val="00070281"/>
    <w:rsid w:val="000833C7"/>
    <w:rsid w:val="00084B81"/>
    <w:rsid w:val="000A1A0F"/>
    <w:rsid w:val="000A3ABF"/>
    <w:rsid w:val="000B5770"/>
    <w:rsid w:val="000B72C4"/>
    <w:rsid w:val="000C4346"/>
    <w:rsid w:val="000D22B0"/>
    <w:rsid w:val="000D6E72"/>
    <w:rsid w:val="000D6F36"/>
    <w:rsid w:val="000E200A"/>
    <w:rsid w:val="000E32D6"/>
    <w:rsid w:val="000E391E"/>
    <w:rsid w:val="000F6A15"/>
    <w:rsid w:val="00100059"/>
    <w:rsid w:val="0011725E"/>
    <w:rsid w:val="001471F7"/>
    <w:rsid w:val="001542F3"/>
    <w:rsid w:val="00162201"/>
    <w:rsid w:val="00165184"/>
    <w:rsid w:val="0016574A"/>
    <w:rsid w:val="0017415A"/>
    <w:rsid w:val="00195CC9"/>
    <w:rsid w:val="001B2BAB"/>
    <w:rsid w:val="001C2A34"/>
    <w:rsid w:val="001D0F3A"/>
    <w:rsid w:val="001D5E88"/>
    <w:rsid w:val="001D6253"/>
    <w:rsid w:val="001E26A0"/>
    <w:rsid w:val="001F73D1"/>
    <w:rsid w:val="00211907"/>
    <w:rsid w:val="00211B7D"/>
    <w:rsid w:val="00217608"/>
    <w:rsid w:val="00221B54"/>
    <w:rsid w:val="002504B9"/>
    <w:rsid w:val="0026341A"/>
    <w:rsid w:val="00270FA0"/>
    <w:rsid w:val="00273F55"/>
    <w:rsid w:val="00277AAF"/>
    <w:rsid w:val="002801E1"/>
    <w:rsid w:val="0028416E"/>
    <w:rsid w:val="002B4A04"/>
    <w:rsid w:val="002C432C"/>
    <w:rsid w:val="002D521D"/>
    <w:rsid w:val="002E29D5"/>
    <w:rsid w:val="002E4AD4"/>
    <w:rsid w:val="002E4F72"/>
    <w:rsid w:val="002E580A"/>
    <w:rsid w:val="002E7508"/>
    <w:rsid w:val="002F183C"/>
    <w:rsid w:val="002F4902"/>
    <w:rsid w:val="002F5B6F"/>
    <w:rsid w:val="00303606"/>
    <w:rsid w:val="0031104B"/>
    <w:rsid w:val="00345377"/>
    <w:rsid w:val="00350155"/>
    <w:rsid w:val="00360419"/>
    <w:rsid w:val="003622A2"/>
    <w:rsid w:val="003766B2"/>
    <w:rsid w:val="00385D2C"/>
    <w:rsid w:val="00393F87"/>
    <w:rsid w:val="0039555E"/>
    <w:rsid w:val="003A2B43"/>
    <w:rsid w:val="003B08FD"/>
    <w:rsid w:val="003B0DCF"/>
    <w:rsid w:val="003C0EC4"/>
    <w:rsid w:val="003C27D2"/>
    <w:rsid w:val="003C3B8A"/>
    <w:rsid w:val="003D0C4E"/>
    <w:rsid w:val="003D1759"/>
    <w:rsid w:val="003D4719"/>
    <w:rsid w:val="003D5F43"/>
    <w:rsid w:val="003F13EF"/>
    <w:rsid w:val="003F711A"/>
    <w:rsid w:val="00412BFC"/>
    <w:rsid w:val="00420C32"/>
    <w:rsid w:val="0043633B"/>
    <w:rsid w:val="00436CAB"/>
    <w:rsid w:val="004402F7"/>
    <w:rsid w:val="0044470E"/>
    <w:rsid w:val="00460C28"/>
    <w:rsid w:val="00462FD6"/>
    <w:rsid w:val="00466AA4"/>
    <w:rsid w:val="004754F3"/>
    <w:rsid w:val="004761F5"/>
    <w:rsid w:val="004775B8"/>
    <w:rsid w:val="00482893"/>
    <w:rsid w:val="00495E4F"/>
    <w:rsid w:val="004A5EE9"/>
    <w:rsid w:val="004B030F"/>
    <w:rsid w:val="004B5573"/>
    <w:rsid w:val="004B5B90"/>
    <w:rsid w:val="004B637D"/>
    <w:rsid w:val="004B72E9"/>
    <w:rsid w:val="004C4195"/>
    <w:rsid w:val="004D2F74"/>
    <w:rsid w:val="004D40E6"/>
    <w:rsid w:val="004F03C1"/>
    <w:rsid w:val="005018B6"/>
    <w:rsid w:val="005046C6"/>
    <w:rsid w:val="00506A3F"/>
    <w:rsid w:val="00506DF1"/>
    <w:rsid w:val="00525BFB"/>
    <w:rsid w:val="00527D84"/>
    <w:rsid w:val="00530B48"/>
    <w:rsid w:val="00534104"/>
    <w:rsid w:val="00535400"/>
    <w:rsid w:val="005357C4"/>
    <w:rsid w:val="0054079F"/>
    <w:rsid w:val="00557ECC"/>
    <w:rsid w:val="00563EEF"/>
    <w:rsid w:val="00565EC5"/>
    <w:rsid w:val="005719FF"/>
    <w:rsid w:val="0058178D"/>
    <w:rsid w:val="00596D66"/>
    <w:rsid w:val="005A0178"/>
    <w:rsid w:val="005A39C7"/>
    <w:rsid w:val="005A6D72"/>
    <w:rsid w:val="005A6F8D"/>
    <w:rsid w:val="005B23C4"/>
    <w:rsid w:val="005B41C1"/>
    <w:rsid w:val="005C07B3"/>
    <w:rsid w:val="005C0B7F"/>
    <w:rsid w:val="005C68E9"/>
    <w:rsid w:val="005D43DD"/>
    <w:rsid w:val="005D7E58"/>
    <w:rsid w:val="00606DAF"/>
    <w:rsid w:val="006120B7"/>
    <w:rsid w:val="0061542C"/>
    <w:rsid w:val="00624CF2"/>
    <w:rsid w:val="0063079B"/>
    <w:rsid w:val="00633E0A"/>
    <w:rsid w:val="00646193"/>
    <w:rsid w:val="00650040"/>
    <w:rsid w:val="00654973"/>
    <w:rsid w:val="00660F2A"/>
    <w:rsid w:val="00661FFB"/>
    <w:rsid w:val="00662F21"/>
    <w:rsid w:val="006647A8"/>
    <w:rsid w:val="0067420B"/>
    <w:rsid w:val="00680482"/>
    <w:rsid w:val="00683333"/>
    <w:rsid w:val="006860D2"/>
    <w:rsid w:val="00694BB5"/>
    <w:rsid w:val="006A2480"/>
    <w:rsid w:val="006B546C"/>
    <w:rsid w:val="006B5EB3"/>
    <w:rsid w:val="006C1D5F"/>
    <w:rsid w:val="006E68D0"/>
    <w:rsid w:val="006F13D4"/>
    <w:rsid w:val="006F6655"/>
    <w:rsid w:val="00701F9A"/>
    <w:rsid w:val="00717A1B"/>
    <w:rsid w:val="007268FE"/>
    <w:rsid w:val="0072736A"/>
    <w:rsid w:val="00727EEA"/>
    <w:rsid w:val="00780C94"/>
    <w:rsid w:val="007834F3"/>
    <w:rsid w:val="007950D2"/>
    <w:rsid w:val="007B39F8"/>
    <w:rsid w:val="007B4974"/>
    <w:rsid w:val="007B7A38"/>
    <w:rsid w:val="007C21A6"/>
    <w:rsid w:val="007D40E1"/>
    <w:rsid w:val="007E29B3"/>
    <w:rsid w:val="007E5D97"/>
    <w:rsid w:val="007F0AA3"/>
    <w:rsid w:val="007F0B6C"/>
    <w:rsid w:val="007F39CA"/>
    <w:rsid w:val="007F429D"/>
    <w:rsid w:val="00813EC6"/>
    <w:rsid w:val="00825F7C"/>
    <w:rsid w:val="00827326"/>
    <w:rsid w:val="00851AE4"/>
    <w:rsid w:val="00857494"/>
    <w:rsid w:val="00861883"/>
    <w:rsid w:val="00875CC6"/>
    <w:rsid w:val="008771DA"/>
    <w:rsid w:val="008852BA"/>
    <w:rsid w:val="0089128A"/>
    <w:rsid w:val="00896AD0"/>
    <w:rsid w:val="008A2839"/>
    <w:rsid w:val="008A3C3C"/>
    <w:rsid w:val="008C7C23"/>
    <w:rsid w:val="008D2F35"/>
    <w:rsid w:val="008D4FB5"/>
    <w:rsid w:val="009017EB"/>
    <w:rsid w:val="00902324"/>
    <w:rsid w:val="00910842"/>
    <w:rsid w:val="009154FE"/>
    <w:rsid w:val="0091645B"/>
    <w:rsid w:val="0091736E"/>
    <w:rsid w:val="0093413C"/>
    <w:rsid w:val="00937743"/>
    <w:rsid w:val="0095449F"/>
    <w:rsid w:val="00964775"/>
    <w:rsid w:val="00966254"/>
    <w:rsid w:val="00972764"/>
    <w:rsid w:val="0097601A"/>
    <w:rsid w:val="00976D24"/>
    <w:rsid w:val="00982978"/>
    <w:rsid w:val="00992397"/>
    <w:rsid w:val="009954ED"/>
    <w:rsid w:val="009A4DCB"/>
    <w:rsid w:val="009B25A1"/>
    <w:rsid w:val="009B2F5F"/>
    <w:rsid w:val="009D6173"/>
    <w:rsid w:val="009E310F"/>
    <w:rsid w:val="009E4993"/>
    <w:rsid w:val="009F73D4"/>
    <w:rsid w:val="00A0189F"/>
    <w:rsid w:val="00A12708"/>
    <w:rsid w:val="00A207E0"/>
    <w:rsid w:val="00A25C54"/>
    <w:rsid w:val="00A3113A"/>
    <w:rsid w:val="00A3272F"/>
    <w:rsid w:val="00A355BA"/>
    <w:rsid w:val="00A425A9"/>
    <w:rsid w:val="00A445C8"/>
    <w:rsid w:val="00A45EF4"/>
    <w:rsid w:val="00A45F74"/>
    <w:rsid w:val="00A46A28"/>
    <w:rsid w:val="00A523D3"/>
    <w:rsid w:val="00A536BC"/>
    <w:rsid w:val="00A7417F"/>
    <w:rsid w:val="00A76EF1"/>
    <w:rsid w:val="00A82915"/>
    <w:rsid w:val="00A857A8"/>
    <w:rsid w:val="00A86A0C"/>
    <w:rsid w:val="00A9669E"/>
    <w:rsid w:val="00AA233B"/>
    <w:rsid w:val="00AA58A2"/>
    <w:rsid w:val="00AC542C"/>
    <w:rsid w:val="00AD5253"/>
    <w:rsid w:val="00AE2E23"/>
    <w:rsid w:val="00AE770B"/>
    <w:rsid w:val="00AF528D"/>
    <w:rsid w:val="00B008FF"/>
    <w:rsid w:val="00B12BE7"/>
    <w:rsid w:val="00B20013"/>
    <w:rsid w:val="00B212C7"/>
    <w:rsid w:val="00B22D8E"/>
    <w:rsid w:val="00B26DF7"/>
    <w:rsid w:val="00B34E4B"/>
    <w:rsid w:val="00B40EE8"/>
    <w:rsid w:val="00B426F0"/>
    <w:rsid w:val="00B43444"/>
    <w:rsid w:val="00B43CDE"/>
    <w:rsid w:val="00B6443A"/>
    <w:rsid w:val="00B65D3B"/>
    <w:rsid w:val="00B775F7"/>
    <w:rsid w:val="00B81CFC"/>
    <w:rsid w:val="00B83137"/>
    <w:rsid w:val="00B878CE"/>
    <w:rsid w:val="00BB0F6B"/>
    <w:rsid w:val="00BB7520"/>
    <w:rsid w:val="00BD3817"/>
    <w:rsid w:val="00BD7B58"/>
    <w:rsid w:val="00BE1792"/>
    <w:rsid w:val="00BE726E"/>
    <w:rsid w:val="00BF0DA1"/>
    <w:rsid w:val="00BF6DBE"/>
    <w:rsid w:val="00C03484"/>
    <w:rsid w:val="00C11AA9"/>
    <w:rsid w:val="00C14B7F"/>
    <w:rsid w:val="00C20483"/>
    <w:rsid w:val="00C22761"/>
    <w:rsid w:val="00C250B1"/>
    <w:rsid w:val="00C26527"/>
    <w:rsid w:val="00C27584"/>
    <w:rsid w:val="00C31BD1"/>
    <w:rsid w:val="00C42168"/>
    <w:rsid w:val="00C54265"/>
    <w:rsid w:val="00C74C1E"/>
    <w:rsid w:val="00C74F1C"/>
    <w:rsid w:val="00C7700A"/>
    <w:rsid w:val="00C9123A"/>
    <w:rsid w:val="00CB79CF"/>
    <w:rsid w:val="00CC37D8"/>
    <w:rsid w:val="00CC4BF7"/>
    <w:rsid w:val="00CC7EEF"/>
    <w:rsid w:val="00CD34AF"/>
    <w:rsid w:val="00CE001B"/>
    <w:rsid w:val="00CE1A3E"/>
    <w:rsid w:val="00CE37CE"/>
    <w:rsid w:val="00CE3FA3"/>
    <w:rsid w:val="00CF33CE"/>
    <w:rsid w:val="00D043FA"/>
    <w:rsid w:val="00D06BFA"/>
    <w:rsid w:val="00D10F97"/>
    <w:rsid w:val="00D1281E"/>
    <w:rsid w:val="00D13D9A"/>
    <w:rsid w:val="00D16486"/>
    <w:rsid w:val="00D64B23"/>
    <w:rsid w:val="00D7111F"/>
    <w:rsid w:val="00D9717C"/>
    <w:rsid w:val="00D9761A"/>
    <w:rsid w:val="00D97B30"/>
    <w:rsid w:val="00DA694E"/>
    <w:rsid w:val="00DB52B7"/>
    <w:rsid w:val="00DB72D4"/>
    <w:rsid w:val="00DC3B2C"/>
    <w:rsid w:val="00DE277A"/>
    <w:rsid w:val="00DE4954"/>
    <w:rsid w:val="00DE6C12"/>
    <w:rsid w:val="00DF1744"/>
    <w:rsid w:val="00DF68FF"/>
    <w:rsid w:val="00E059CB"/>
    <w:rsid w:val="00E2773C"/>
    <w:rsid w:val="00E316F8"/>
    <w:rsid w:val="00E36BB8"/>
    <w:rsid w:val="00E41061"/>
    <w:rsid w:val="00E45FA6"/>
    <w:rsid w:val="00E46809"/>
    <w:rsid w:val="00E46D12"/>
    <w:rsid w:val="00E47312"/>
    <w:rsid w:val="00E505D4"/>
    <w:rsid w:val="00E506F5"/>
    <w:rsid w:val="00E555E3"/>
    <w:rsid w:val="00E710ED"/>
    <w:rsid w:val="00E837B2"/>
    <w:rsid w:val="00E84915"/>
    <w:rsid w:val="00E87201"/>
    <w:rsid w:val="00EA21CB"/>
    <w:rsid w:val="00EB7016"/>
    <w:rsid w:val="00EC2602"/>
    <w:rsid w:val="00ED1C75"/>
    <w:rsid w:val="00EE7478"/>
    <w:rsid w:val="00EF7E23"/>
    <w:rsid w:val="00F11922"/>
    <w:rsid w:val="00F22518"/>
    <w:rsid w:val="00F233C6"/>
    <w:rsid w:val="00F26259"/>
    <w:rsid w:val="00F304C3"/>
    <w:rsid w:val="00F3450C"/>
    <w:rsid w:val="00F41E66"/>
    <w:rsid w:val="00F437F2"/>
    <w:rsid w:val="00F47B22"/>
    <w:rsid w:val="00F656CA"/>
    <w:rsid w:val="00F65A8C"/>
    <w:rsid w:val="00F70C78"/>
    <w:rsid w:val="00F71691"/>
    <w:rsid w:val="00F71AE6"/>
    <w:rsid w:val="00F81EA2"/>
    <w:rsid w:val="00F93B59"/>
    <w:rsid w:val="00FB2AF8"/>
    <w:rsid w:val="00FB71EC"/>
    <w:rsid w:val="00FC6C58"/>
    <w:rsid w:val="00FD1C56"/>
    <w:rsid w:val="00FE1081"/>
    <w:rsid w:val="00FF132F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00D5449-BC22-4059-A575-BDCD2F83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0B1"/>
  </w:style>
  <w:style w:type="paragraph" w:styleId="Ttulo1">
    <w:name w:val="heading 1"/>
    <w:basedOn w:val="Normal"/>
    <w:next w:val="Normal"/>
    <w:link w:val="Ttulo1Char"/>
    <w:qFormat/>
    <w:rsid w:val="0017415A"/>
    <w:pPr>
      <w:keepNext/>
      <w:jc w:val="center"/>
      <w:outlineLvl w:val="0"/>
    </w:pPr>
    <w:rPr>
      <w:rFonts w:ascii="Tahoma" w:eastAsia="Times New Roman" w:hAnsi="Tahoma" w:cs="Tahoma"/>
      <w:b/>
      <w:bCs/>
      <w:i/>
      <w:iCs/>
      <w:sz w:val="28"/>
      <w:u w:val="single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7415A"/>
    <w:pPr>
      <w:keepNext/>
      <w:outlineLvl w:val="1"/>
    </w:pPr>
    <w:rPr>
      <w:rFonts w:ascii="Tahoma" w:eastAsia="Times New Roman" w:hAnsi="Tahoma" w:cs="Tahoma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0F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0F2A"/>
  </w:style>
  <w:style w:type="paragraph" w:styleId="Rodap">
    <w:name w:val="footer"/>
    <w:basedOn w:val="Normal"/>
    <w:link w:val="RodapChar"/>
    <w:uiPriority w:val="99"/>
    <w:unhideWhenUsed/>
    <w:rsid w:val="00660F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60F2A"/>
  </w:style>
  <w:style w:type="paragraph" w:styleId="PargrafodaLista">
    <w:name w:val="List Paragraph"/>
    <w:basedOn w:val="Normal"/>
    <w:uiPriority w:val="34"/>
    <w:qFormat/>
    <w:rsid w:val="00AE2E2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542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42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1E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39"/>
    <w:rsid w:val="00AD5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17415A"/>
    <w:rPr>
      <w:rFonts w:ascii="Tahoma" w:eastAsia="Times New Roman" w:hAnsi="Tahoma" w:cs="Tahoma"/>
      <w:b/>
      <w:bCs/>
      <w:i/>
      <w:iCs/>
      <w:sz w:val="28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17415A"/>
    <w:rPr>
      <w:rFonts w:ascii="Tahoma" w:eastAsia="Times New Roman" w:hAnsi="Tahoma" w:cs="Tahoma"/>
      <w:sz w:val="2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50155"/>
    <w:rPr>
      <w:color w:val="0563C1"/>
      <w:u w:val="single"/>
    </w:rPr>
  </w:style>
  <w:style w:type="paragraph" w:customStyle="1" w:styleId="Default">
    <w:name w:val="Default"/>
    <w:rsid w:val="0035015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rte">
    <w:name w:val="Strong"/>
    <w:basedOn w:val="Fontepargpadro"/>
    <w:uiPriority w:val="22"/>
    <w:qFormat/>
    <w:rsid w:val="00E36BB8"/>
    <w:rPr>
      <w:b/>
      <w:bCs/>
    </w:rPr>
  </w:style>
  <w:style w:type="paragraph" w:styleId="Corpodetexto">
    <w:name w:val="Body Text"/>
    <w:basedOn w:val="Normal"/>
    <w:link w:val="CorpodetextoChar"/>
    <w:rsid w:val="00B26DF7"/>
    <w:pPr>
      <w:spacing w:line="360" w:lineRule="auto"/>
      <w:jc w:val="both"/>
    </w:pPr>
    <w:rPr>
      <w:rFonts w:ascii="Arial" w:eastAsia="Times New Roman" w:hAnsi="Arial" w:cs="Times New Roman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26DF7"/>
    <w:rPr>
      <w:rFonts w:ascii="Arial" w:eastAsia="Times New Roman" w:hAnsi="Arial" w:cs="Times New Roman"/>
      <w:lang w:eastAsia="pt-BR"/>
    </w:rPr>
  </w:style>
  <w:style w:type="paragraph" w:customStyle="1" w:styleId="arial">
    <w:name w:val="arial"/>
    <w:basedOn w:val="Normal"/>
    <w:rsid w:val="00B26DF7"/>
    <w:pPr>
      <w:jc w:val="both"/>
    </w:pPr>
    <w:rPr>
      <w:rFonts w:ascii="Times New Roman" w:eastAsia="Times New Roman" w:hAnsi="Times New Roman" w:cs="Times New Roman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H\Modelo\Modelo_Timbrado_Valores_Human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94F4D7-5174-4316-B955-140151E28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Modelo_Timbrado_Valores_Humanos.dotx</Template>
  <TotalTime>21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Mailton Franca</dc:creator>
  <cp:keywords/>
  <dc:description/>
  <cp:lastModifiedBy>Bruno Viana</cp:lastModifiedBy>
  <cp:revision>10</cp:revision>
  <cp:lastPrinted>2025-04-07T10:44:00Z</cp:lastPrinted>
  <dcterms:created xsi:type="dcterms:W3CDTF">2025-04-09T17:39:00Z</dcterms:created>
  <dcterms:modified xsi:type="dcterms:W3CDTF">2025-08-03T19:39:00Z</dcterms:modified>
</cp:coreProperties>
</file>