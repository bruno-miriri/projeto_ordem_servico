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B48" w:rsidRPr="007E5D97" w:rsidRDefault="007E5D97" w:rsidP="007E5D97">
      <w:pPr>
        <w:jc w:val="right"/>
        <w:rPr>
          <w:rFonts w:ascii="Arial" w:hAnsi="Arial" w:cs="Arial"/>
        </w:rPr>
      </w:pPr>
      <w:r w:rsidRPr="007E5D97">
        <w:rPr>
          <w:rFonts w:ascii="Arial" w:hAnsi="Arial" w:cs="Arial"/>
        </w:rPr>
        <w:t xml:space="preserve">Santa Rita, </w:t>
      </w:r>
      <w:r w:rsidR="008A3C3C">
        <w:rPr>
          <w:rFonts w:ascii="Arial" w:hAnsi="Arial" w:cs="Arial"/>
        </w:rPr>
        <w:t>{{data}}</w:t>
      </w:r>
    </w:p>
    <w:p w:rsidR="007E5D97" w:rsidRDefault="007E5D97" w:rsidP="007E5D97">
      <w:pPr>
        <w:jc w:val="right"/>
      </w:pPr>
    </w:p>
    <w:p w:rsidR="007E5D97" w:rsidRDefault="007E5D97" w:rsidP="007E5D97">
      <w:pPr>
        <w:jc w:val="right"/>
      </w:pPr>
    </w:p>
    <w:p w:rsidR="007E5D97" w:rsidRDefault="007E5D97" w:rsidP="007E5D97">
      <w:pPr>
        <w:jc w:val="center"/>
      </w:pPr>
    </w:p>
    <w:p w:rsidR="007E5D97" w:rsidRDefault="007E5D97" w:rsidP="007E5D97">
      <w:pPr>
        <w:jc w:val="center"/>
      </w:pPr>
    </w:p>
    <w:p w:rsidR="007E5D97" w:rsidRDefault="007E5D97" w:rsidP="007E5D97">
      <w:pPr>
        <w:jc w:val="center"/>
        <w:rPr>
          <w:rFonts w:ascii="Arial" w:hAnsi="Arial" w:cs="Arial"/>
          <w:b/>
          <w:sz w:val="32"/>
          <w:szCs w:val="32"/>
        </w:rPr>
      </w:pPr>
      <w:r w:rsidRPr="007E5D97">
        <w:rPr>
          <w:rFonts w:ascii="Arial" w:hAnsi="Arial" w:cs="Arial"/>
          <w:b/>
          <w:sz w:val="32"/>
          <w:szCs w:val="32"/>
        </w:rPr>
        <w:t>AUTORIZAÇÃO DE DESCONTO</w:t>
      </w:r>
    </w:p>
    <w:p w:rsidR="007E5D97" w:rsidRDefault="007E5D97" w:rsidP="007E5D97">
      <w:pPr>
        <w:jc w:val="center"/>
        <w:rPr>
          <w:rFonts w:ascii="Arial" w:hAnsi="Arial" w:cs="Arial"/>
          <w:b/>
          <w:sz w:val="32"/>
          <w:szCs w:val="32"/>
        </w:rPr>
      </w:pPr>
    </w:p>
    <w:p w:rsidR="007E5D97" w:rsidRDefault="007E5D97" w:rsidP="007E5D97">
      <w:pPr>
        <w:jc w:val="center"/>
        <w:rPr>
          <w:rFonts w:ascii="Arial" w:hAnsi="Arial" w:cs="Arial"/>
          <w:b/>
          <w:sz w:val="32"/>
          <w:szCs w:val="32"/>
        </w:rPr>
      </w:pPr>
    </w:p>
    <w:p w:rsidR="007E5D97" w:rsidRPr="007E5D97" w:rsidRDefault="007E5D97" w:rsidP="007E5D97">
      <w:pPr>
        <w:spacing w:line="480" w:lineRule="auto"/>
        <w:ind w:firstLine="708"/>
        <w:jc w:val="both"/>
        <w:rPr>
          <w:rFonts w:ascii="Arial" w:hAnsi="Arial" w:cs="Arial"/>
        </w:rPr>
      </w:pPr>
      <w:r w:rsidRPr="007E5D97">
        <w:rPr>
          <w:rFonts w:ascii="Arial" w:hAnsi="Arial" w:cs="Arial"/>
        </w:rPr>
        <w:t xml:space="preserve">Autorizo descontar em folha de pagamento o valor de R$ </w:t>
      </w:r>
      <w:r w:rsidR="008A3C3C">
        <w:rPr>
          <w:rFonts w:ascii="Arial" w:hAnsi="Arial" w:cs="Arial"/>
        </w:rPr>
        <w:t>{{valor}}</w:t>
      </w:r>
      <w:r w:rsidRPr="007E5D97">
        <w:rPr>
          <w:rFonts w:ascii="Arial" w:hAnsi="Arial" w:cs="Arial"/>
        </w:rPr>
        <w:t xml:space="preserve">, a quantia é devido ao conserto de tela </w:t>
      </w:r>
      <w:r w:rsidR="008A3C3C">
        <w:rPr>
          <w:rFonts w:ascii="Arial" w:hAnsi="Arial" w:cs="Arial"/>
        </w:rPr>
        <w:t>quebrada</w:t>
      </w:r>
      <w:r w:rsidRPr="007E5D97">
        <w:rPr>
          <w:rFonts w:ascii="Arial" w:hAnsi="Arial" w:cs="Arial"/>
        </w:rPr>
        <w:t xml:space="preserve"> de um </w:t>
      </w:r>
      <w:r w:rsidR="007F0B6C">
        <w:rPr>
          <w:rFonts w:ascii="Arial" w:hAnsi="Arial" w:cs="Arial"/>
        </w:rPr>
        <w:t>celular</w:t>
      </w:r>
      <w:r w:rsidR="008A3C3C">
        <w:rPr>
          <w:rFonts w:ascii="Arial" w:hAnsi="Arial" w:cs="Arial"/>
        </w:rPr>
        <w:t>. O</w:t>
      </w:r>
      <w:r w:rsidRPr="007E5D97">
        <w:rPr>
          <w:rFonts w:ascii="Arial" w:hAnsi="Arial" w:cs="Arial"/>
        </w:rPr>
        <w:t xml:space="preserve"> aparelho</w:t>
      </w:r>
      <w:r w:rsidR="007F0B6C">
        <w:rPr>
          <w:rFonts w:ascii="Arial" w:hAnsi="Arial" w:cs="Arial"/>
        </w:rPr>
        <w:t xml:space="preserve"> estava</w:t>
      </w:r>
      <w:r w:rsidRPr="007E5D97">
        <w:rPr>
          <w:rFonts w:ascii="Arial" w:hAnsi="Arial" w:cs="Arial"/>
        </w:rPr>
        <w:t xml:space="preserve"> sob minha responsabilidade quando veio a quebrar. Sei que os colaboradores são responsáveis pela manutenção e comprometimento de guardar com segurança, como também existe no item 06 (seis) do contrato de trabalho, embasado no parágrafo 1° do artigo 462 da CLT.</w:t>
      </w:r>
    </w:p>
    <w:p w:rsidR="007E5D97" w:rsidRDefault="007E5D97" w:rsidP="007E5D97">
      <w:pPr>
        <w:spacing w:line="480" w:lineRule="auto"/>
        <w:ind w:firstLine="708"/>
        <w:jc w:val="both"/>
        <w:rPr>
          <w:rFonts w:ascii="Arial" w:hAnsi="Arial" w:cs="Arial"/>
        </w:rPr>
      </w:pPr>
      <w:r w:rsidRPr="007E5D97">
        <w:rPr>
          <w:rFonts w:ascii="Arial" w:hAnsi="Arial" w:cs="Arial"/>
        </w:rPr>
        <w:t xml:space="preserve">O valor será descontado em </w:t>
      </w:r>
      <w:r w:rsidR="008A3C3C">
        <w:rPr>
          <w:rFonts w:ascii="Arial" w:hAnsi="Arial" w:cs="Arial"/>
        </w:rPr>
        <w:t>{{</w:t>
      </w:r>
      <w:proofErr w:type="spellStart"/>
      <w:r w:rsidR="008A3C3C">
        <w:rPr>
          <w:rFonts w:ascii="Arial" w:hAnsi="Arial" w:cs="Arial"/>
        </w:rPr>
        <w:t>num_parcelas</w:t>
      </w:r>
      <w:proofErr w:type="spellEnd"/>
      <w:r w:rsidR="008A3C3C">
        <w:rPr>
          <w:rFonts w:ascii="Arial" w:hAnsi="Arial" w:cs="Arial"/>
        </w:rPr>
        <w:t>}}</w:t>
      </w:r>
      <w:r w:rsidRPr="007E5D97">
        <w:rPr>
          <w:rFonts w:ascii="Arial" w:hAnsi="Arial" w:cs="Arial"/>
        </w:rPr>
        <w:t xml:space="preserve"> </w:t>
      </w:r>
      <w:r w:rsidR="00E65BD2">
        <w:rPr>
          <w:rFonts w:ascii="Arial" w:hAnsi="Arial" w:cs="Arial"/>
        </w:rPr>
        <w:t>parcelas de R$ {{</w:t>
      </w:r>
      <w:proofErr w:type="spellStart"/>
      <w:r w:rsidR="00E65BD2">
        <w:rPr>
          <w:rFonts w:ascii="Arial" w:hAnsi="Arial" w:cs="Arial"/>
        </w:rPr>
        <w:t>valor_parcela</w:t>
      </w:r>
      <w:proofErr w:type="spellEnd"/>
      <w:r w:rsidR="00E65BD2">
        <w:rPr>
          <w:rFonts w:ascii="Arial" w:hAnsi="Arial" w:cs="Arial"/>
        </w:rPr>
        <w:t>}} por mês,</w:t>
      </w:r>
      <w:r w:rsidRPr="007E5D97">
        <w:rPr>
          <w:rFonts w:ascii="Arial" w:hAnsi="Arial" w:cs="Arial"/>
        </w:rPr>
        <w:t xml:space="preserve"> iniciando na folha de pagamento da competência </w:t>
      </w:r>
      <w:r w:rsidR="008A3C3C">
        <w:rPr>
          <w:rFonts w:ascii="Arial" w:hAnsi="Arial" w:cs="Arial"/>
        </w:rPr>
        <w:t>{{mês}} / {{ano}}.</w:t>
      </w:r>
    </w:p>
    <w:p w:rsidR="007E5D97" w:rsidRDefault="007E5D97" w:rsidP="007E5D97">
      <w:pPr>
        <w:spacing w:line="480" w:lineRule="auto"/>
        <w:ind w:firstLine="708"/>
        <w:jc w:val="both"/>
        <w:rPr>
          <w:rFonts w:ascii="Arial" w:hAnsi="Arial" w:cs="Arial"/>
        </w:rPr>
      </w:pPr>
    </w:p>
    <w:p w:rsidR="007E5D97" w:rsidRDefault="007E5D97" w:rsidP="007E5D97">
      <w:pPr>
        <w:spacing w:line="48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Esta é expressão da verdade que declaro e assino.</w:t>
      </w:r>
    </w:p>
    <w:p w:rsidR="007E5D97" w:rsidRDefault="007E5D97" w:rsidP="007E5D97">
      <w:pPr>
        <w:spacing w:line="480" w:lineRule="auto"/>
        <w:ind w:firstLine="708"/>
        <w:jc w:val="both"/>
        <w:rPr>
          <w:rFonts w:ascii="Arial" w:hAnsi="Arial" w:cs="Arial"/>
        </w:rPr>
      </w:pPr>
    </w:p>
    <w:p w:rsidR="007E5D97" w:rsidRDefault="007E5D97" w:rsidP="007E5D97">
      <w:pPr>
        <w:ind w:firstLine="708"/>
        <w:jc w:val="center"/>
        <w:rPr>
          <w:rFonts w:ascii="Arial" w:hAnsi="Arial" w:cs="Arial"/>
          <w:b/>
        </w:rPr>
      </w:pPr>
      <w:r w:rsidRPr="007E5D97">
        <w:rPr>
          <w:rFonts w:ascii="Arial" w:hAnsi="Arial" w:cs="Arial"/>
          <w:b/>
        </w:rPr>
        <w:t>__________</w:t>
      </w:r>
      <w:r w:rsidR="003D1759">
        <w:rPr>
          <w:rFonts w:ascii="Arial" w:hAnsi="Arial" w:cs="Arial"/>
          <w:b/>
        </w:rPr>
        <w:t>_____________</w:t>
      </w:r>
      <w:r w:rsidRPr="007E5D97">
        <w:rPr>
          <w:rFonts w:ascii="Arial" w:hAnsi="Arial" w:cs="Arial"/>
          <w:b/>
        </w:rPr>
        <w:t>___________________________________</w:t>
      </w:r>
    </w:p>
    <w:p w:rsidR="007F0B6C" w:rsidRDefault="008A3C3C" w:rsidP="008A3C3C">
      <w:pPr>
        <w:ind w:firstLine="708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{{nome}}</w:t>
      </w:r>
    </w:p>
    <w:p w:rsidR="007F0B6C" w:rsidRDefault="007E5D97" w:rsidP="008A3C3C">
      <w:pPr>
        <w:ind w:firstLine="708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Matrícula</w:t>
      </w:r>
      <w:r w:rsidR="008A3C3C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 w:rsidR="008A3C3C">
        <w:rPr>
          <w:rFonts w:ascii="Arial" w:hAnsi="Arial" w:cs="Arial"/>
          <w:b/>
        </w:rPr>
        <w:t>{{matricula}}</w:t>
      </w:r>
    </w:p>
    <w:p w:rsidR="007E5D97" w:rsidRPr="007E5D97" w:rsidRDefault="007E5D97" w:rsidP="008A3C3C">
      <w:pPr>
        <w:ind w:firstLine="708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CPF: </w:t>
      </w:r>
      <w:r w:rsidR="008A3C3C">
        <w:rPr>
          <w:rFonts w:ascii="Arial" w:hAnsi="Arial" w:cs="Arial"/>
          <w:b/>
        </w:rPr>
        <w:t>{{</w:t>
      </w:r>
      <w:proofErr w:type="spellStart"/>
      <w:r w:rsidR="008A3C3C">
        <w:rPr>
          <w:rFonts w:ascii="Arial" w:hAnsi="Arial" w:cs="Arial"/>
          <w:b/>
        </w:rPr>
        <w:t>cpf</w:t>
      </w:r>
      <w:proofErr w:type="spellEnd"/>
      <w:r w:rsidR="008A3C3C">
        <w:rPr>
          <w:rFonts w:ascii="Arial" w:hAnsi="Arial" w:cs="Arial"/>
          <w:b/>
        </w:rPr>
        <w:t>}}</w:t>
      </w:r>
      <w:bookmarkStart w:id="0" w:name="_GoBack"/>
      <w:bookmarkEnd w:id="0"/>
    </w:p>
    <w:sectPr w:rsidR="007E5D97" w:rsidRPr="007E5D97" w:rsidSect="00660F2A">
      <w:headerReference w:type="even" r:id="rId8"/>
      <w:headerReference w:type="default" r:id="rId9"/>
      <w:headerReference w:type="first" r:id="rId10"/>
      <w:pgSz w:w="11900" w:h="16840"/>
      <w:pgMar w:top="305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313" w:rsidRDefault="00C37313" w:rsidP="00660F2A">
      <w:r>
        <w:separator/>
      </w:r>
    </w:p>
  </w:endnote>
  <w:endnote w:type="continuationSeparator" w:id="0">
    <w:p w:rsidR="00C37313" w:rsidRDefault="00C37313" w:rsidP="00660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313" w:rsidRDefault="00C37313" w:rsidP="00660F2A">
      <w:r>
        <w:separator/>
      </w:r>
    </w:p>
  </w:footnote>
  <w:footnote w:type="continuationSeparator" w:id="0">
    <w:p w:rsidR="00C37313" w:rsidRDefault="00C37313" w:rsidP="00660F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711A" w:rsidRDefault="00C37313">
    <w:pPr>
      <w:pStyle w:val="Cabealho"/>
    </w:pPr>
    <w:r>
      <w:rPr>
        <w:noProof/>
      </w:rPr>
      <w:pict w14:anchorId="3AC5EA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88568" o:spid="_x0000_s2051" type="#_x0000_t75" alt="" style="position:absolute;margin-left:0;margin-top:0;width:593pt;height:834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timbrado_ValoresHumano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711A" w:rsidRDefault="00C37313">
    <w:pPr>
      <w:pStyle w:val="Cabealho"/>
    </w:pPr>
    <w:r>
      <w:rPr>
        <w:noProof/>
      </w:rPr>
      <w:pict w14:anchorId="644698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88569" o:spid="_x0000_s2050" type="#_x0000_t75" alt="" style="position:absolute;margin-left:-84.15pt;margin-top:-145.45pt;width:593pt;height:834pt;z-index:-251650048;mso-wrap-edited:f;mso-width-percent:0;mso-height-percent:0;mso-position-horizontal-relative:margin;mso-position-vertical-relative:margin;mso-width-percent:0;mso-height-percent:0" o:allowincell="f">
          <v:imagedata r:id="rId1" o:title="timbrado_ValoresHumano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711A" w:rsidRDefault="00C37313">
    <w:pPr>
      <w:pStyle w:val="Cabealho"/>
    </w:pPr>
    <w:r>
      <w:rPr>
        <w:noProof/>
      </w:rPr>
      <w:pict w14:anchorId="20D780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88567" o:spid="_x0000_s2049" type="#_x0000_t75" alt="" style="position:absolute;margin-left:0;margin-top:0;width:593pt;height:834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timbrado_ValoresHumano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C1953"/>
    <w:multiLevelType w:val="hybridMultilevel"/>
    <w:tmpl w:val="79DEA38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0EC162A"/>
    <w:multiLevelType w:val="hybridMultilevel"/>
    <w:tmpl w:val="1CD0C7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FF5C66"/>
    <w:multiLevelType w:val="hybridMultilevel"/>
    <w:tmpl w:val="EC1ECF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E605EF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4914C2C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5D859AD"/>
    <w:multiLevelType w:val="hybridMultilevel"/>
    <w:tmpl w:val="ADB6B89C"/>
    <w:lvl w:ilvl="0" w:tplc="B07AB3BC">
      <w:start w:val="1"/>
      <w:numFmt w:val="decimalZero"/>
      <w:lvlText w:val="%1-"/>
      <w:lvlJc w:val="left"/>
      <w:pPr>
        <w:ind w:left="1174" w:hanging="4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9F24632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C90128C"/>
    <w:multiLevelType w:val="hybridMultilevel"/>
    <w:tmpl w:val="C4AA3428"/>
    <w:lvl w:ilvl="0" w:tplc="8FCCF7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9364CC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0A11820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2DE7F93"/>
    <w:multiLevelType w:val="hybridMultilevel"/>
    <w:tmpl w:val="21C87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5A69FA"/>
    <w:multiLevelType w:val="hybridMultilevel"/>
    <w:tmpl w:val="E31405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F10110"/>
    <w:multiLevelType w:val="hybridMultilevel"/>
    <w:tmpl w:val="C95418A4"/>
    <w:lvl w:ilvl="0" w:tplc="B67681B4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ind w:left="23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8" w:hanging="360"/>
      </w:pPr>
      <w:rPr>
        <w:rFonts w:ascii="Wingdings" w:hAnsi="Wingdings" w:hint="default"/>
      </w:rPr>
    </w:lvl>
  </w:abstractNum>
  <w:abstractNum w:abstractNumId="13">
    <w:nsid w:val="19515D57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1AD19FA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62D5270"/>
    <w:multiLevelType w:val="hybridMultilevel"/>
    <w:tmpl w:val="ABFA24F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2675093A"/>
    <w:multiLevelType w:val="hybridMultilevel"/>
    <w:tmpl w:val="6CDA4F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7D3DD8"/>
    <w:multiLevelType w:val="hybridMultilevel"/>
    <w:tmpl w:val="87AC6E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773BDB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E03648F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EAC2C88"/>
    <w:multiLevelType w:val="hybridMultilevel"/>
    <w:tmpl w:val="1A1274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5557F1"/>
    <w:multiLevelType w:val="hybridMultilevel"/>
    <w:tmpl w:val="15DC1D2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32214944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6EB0467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7B602FC"/>
    <w:multiLevelType w:val="hybridMultilevel"/>
    <w:tmpl w:val="7BE2F0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9E843CD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B9865AF"/>
    <w:multiLevelType w:val="hybridMultilevel"/>
    <w:tmpl w:val="55061C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3C2A5762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3CFC4F2A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23401F1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3C47AF3"/>
    <w:multiLevelType w:val="hybridMultilevel"/>
    <w:tmpl w:val="112AC1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080E99"/>
    <w:multiLevelType w:val="hybridMultilevel"/>
    <w:tmpl w:val="921E26C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6D15064"/>
    <w:multiLevelType w:val="hybridMultilevel"/>
    <w:tmpl w:val="BD3AE9E4"/>
    <w:lvl w:ilvl="0" w:tplc="0416000F">
      <w:start w:val="1"/>
      <w:numFmt w:val="decimal"/>
      <w:lvlText w:val="%1."/>
      <w:lvlJc w:val="left"/>
      <w:pPr>
        <w:ind w:left="1426" w:hanging="360"/>
      </w:pPr>
    </w:lvl>
    <w:lvl w:ilvl="1" w:tplc="04160019" w:tentative="1">
      <w:start w:val="1"/>
      <w:numFmt w:val="lowerLetter"/>
      <w:lvlText w:val="%2."/>
      <w:lvlJc w:val="left"/>
      <w:pPr>
        <w:ind w:left="2146" w:hanging="360"/>
      </w:pPr>
    </w:lvl>
    <w:lvl w:ilvl="2" w:tplc="0416001B" w:tentative="1">
      <w:start w:val="1"/>
      <w:numFmt w:val="lowerRoman"/>
      <w:lvlText w:val="%3."/>
      <w:lvlJc w:val="right"/>
      <w:pPr>
        <w:ind w:left="2866" w:hanging="180"/>
      </w:pPr>
    </w:lvl>
    <w:lvl w:ilvl="3" w:tplc="0416000F" w:tentative="1">
      <w:start w:val="1"/>
      <w:numFmt w:val="decimal"/>
      <w:lvlText w:val="%4."/>
      <w:lvlJc w:val="left"/>
      <w:pPr>
        <w:ind w:left="3586" w:hanging="360"/>
      </w:pPr>
    </w:lvl>
    <w:lvl w:ilvl="4" w:tplc="04160019" w:tentative="1">
      <w:start w:val="1"/>
      <w:numFmt w:val="lowerLetter"/>
      <w:lvlText w:val="%5."/>
      <w:lvlJc w:val="left"/>
      <w:pPr>
        <w:ind w:left="4306" w:hanging="360"/>
      </w:pPr>
    </w:lvl>
    <w:lvl w:ilvl="5" w:tplc="0416001B" w:tentative="1">
      <w:start w:val="1"/>
      <w:numFmt w:val="lowerRoman"/>
      <w:lvlText w:val="%6."/>
      <w:lvlJc w:val="right"/>
      <w:pPr>
        <w:ind w:left="5026" w:hanging="180"/>
      </w:pPr>
    </w:lvl>
    <w:lvl w:ilvl="6" w:tplc="0416000F" w:tentative="1">
      <w:start w:val="1"/>
      <w:numFmt w:val="decimal"/>
      <w:lvlText w:val="%7."/>
      <w:lvlJc w:val="left"/>
      <w:pPr>
        <w:ind w:left="5746" w:hanging="360"/>
      </w:pPr>
    </w:lvl>
    <w:lvl w:ilvl="7" w:tplc="04160019" w:tentative="1">
      <w:start w:val="1"/>
      <w:numFmt w:val="lowerLetter"/>
      <w:lvlText w:val="%8."/>
      <w:lvlJc w:val="left"/>
      <w:pPr>
        <w:ind w:left="6466" w:hanging="360"/>
      </w:pPr>
    </w:lvl>
    <w:lvl w:ilvl="8" w:tplc="0416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3">
    <w:nsid w:val="570B1A56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8FD233A"/>
    <w:multiLevelType w:val="hybridMultilevel"/>
    <w:tmpl w:val="5FF8091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>
    <w:nsid w:val="5B627934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D37437C"/>
    <w:multiLevelType w:val="hybridMultilevel"/>
    <w:tmpl w:val="42B82368"/>
    <w:lvl w:ilvl="0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7">
    <w:nsid w:val="62843618"/>
    <w:multiLevelType w:val="hybridMultilevel"/>
    <w:tmpl w:val="DD081D4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>
    <w:nsid w:val="650A6C69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650496A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6F64630"/>
    <w:multiLevelType w:val="hybridMultilevel"/>
    <w:tmpl w:val="CAC6B2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95666A"/>
    <w:multiLevelType w:val="hybridMultilevel"/>
    <w:tmpl w:val="66CE78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0F24941"/>
    <w:multiLevelType w:val="hybridMultilevel"/>
    <w:tmpl w:val="F54891A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>
    <w:nsid w:val="768E0974"/>
    <w:multiLevelType w:val="hybridMultilevel"/>
    <w:tmpl w:val="E6306DF0"/>
    <w:lvl w:ilvl="0" w:tplc="0416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>
    <w:nsid w:val="7A835983"/>
    <w:multiLevelType w:val="hybridMultilevel"/>
    <w:tmpl w:val="6EC022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C30717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D336EDF"/>
    <w:multiLevelType w:val="hybridMultilevel"/>
    <w:tmpl w:val="245C260C"/>
    <w:lvl w:ilvl="0" w:tplc="DF7A0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394C79"/>
    <w:multiLevelType w:val="hybridMultilevel"/>
    <w:tmpl w:val="E79ABD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42"/>
  </w:num>
  <w:num w:numId="3">
    <w:abstractNumId w:val="43"/>
  </w:num>
  <w:num w:numId="4">
    <w:abstractNumId w:val="5"/>
  </w:num>
  <w:num w:numId="5">
    <w:abstractNumId w:val="11"/>
  </w:num>
  <w:num w:numId="6">
    <w:abstractNumId w:val="30"/>
  </w:num>
  <w:num w:numId="7">
    <w:abstractNumId w:val="31"/>
  </w:num>
  <w:num w:numId="8">
    <w:abstractNumId w:val="12"/>
  </w:num>
  <w:num w:numId="9">
    <w:abstractNumId w:val="40"/>
  </w:num>
  <w:num w:numId="10">
    <w:abstractNumId w:val="34"/>
  </w:num>
  <w:num w:numId="11">
    <w:abstractNumId w:val="41"/>
  </w:num>
  <w:num w:numId="12">
    <w:abstractNumId w:val="0"/>
  </w:num>
  <w:num w:numId="13">
    <w:abstractNumId w:val="10"/>
  </w:num>
  <w:num w:numId="14">
    <w:abstractNumId w:val="24"/>
  </w:num>
  <w:num w:numId="15">
    <w:abstractNumId w:val="21"/>
  </w:num>
  <w:num w:numId="16">
    <w:abstractNumId w:val="44"/>
  </w:num>
  <w:num w:numId="17">
    <w:abstractNumId w:val="33"/>
  </w:num>
  <w:num w:numId="18">
    <w:abstractNumId w:val="4"/>
  </w:num>
  <w:num w:numId="19">
    <w:abstractNumId w:val="45"/>
  </w:num>
  <w:num w:numId="20">
    <w:abstractNumId w:val="35"/>
  </w:num>
  <w:num w:numId="21">
    <w:abstractNumId w:val="6"/>
  </w:num>
  <w:num w:numId="22">
    <w:abstractNumId w:val="25"/>
  </w:num>
  <w:num w:numId="23">
    <w:abstractNumId w:val="14"/>
  </w:num>
  <w:num w:numId="24">
    <w:abstractNumId w:val="3"/>
  </w:num>
  <w:num w:numId="25">
    <w:abstractNumId w:val="28"/>
  </w:num>
  <w:num w:numId="26">
    <w:abstractNumId w:val="39"/>
  </w:num>
  <w:num w:numId="27">
    <w:abstractNumId w:val="18"/>
  </w:num>
  <w:num w:numId="28">
    <w:abstractNumId w:val="13"/>
  </w:num>
  <w:num w:numId="29">
    <w:abstractNumId w:val="37"/>
  </w:num>
  <w:num w:numId="30">
    <w:abstractNumId w:val="1"/>
  </w:num>
  <w:num w:numId="31">
    <w:abstractNumId w:val="36"/>
  </w:num>
  <w:num w:numId="32">
    <w:abstractNumId w:val="16"/>
  </w:num>
  <w:num w:numId="33">
    <w:abstractNumId w:val="2"/>
  </w:num>
  <w:num w:numId="34">
    <w:abstractNumId w:val="47"/>
  </w:num>
  <w:num w:numId="35">
    <w:abstractNumId w:val="7"/>
  </w:num>
  <w:num w:numId="36">
    <w:abstractNumId w:val="20"/>
  </w:num>
  <w:num w:numId="37">
    <w:abstractNumId w:val="15"/>
  </w:num>
  <w:num w:numId="38">
    <w:abstractNumId w:val="46"/>
  </w:num>
  <w:num w:numId="39">
    <w:abstractNumId w:val="17"/>
  </w:num>
  <w:num w:numId="40">
    <w:abstractNumId w:val="26"/>
  </w:num>
  <w:num w:numId="41">
    <w:abstractNumId w:val="9"/>
  </w:num>
  <w:num w:numId="42">
    <w:abstractNumId w:val="8"/>
  </w:num>
  <w:num w:numId="43">
    <w:abstractNumId w:val="38"/>
  </w:num>
  <w:num w:numId="44">
    <w:abstractNumId w:val="27"/>
  </w:num>
  <w:num w:numId="45">
    <w:abstractNumId w:val="19"/>
  </w:num>
  <w:num w:numId="46">
    <w:abstractNumId w:val="29"/>
  </w:num>
  <w:num w:numId="47">
    <w:abstractNumId w:val="22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E23"/>
    <w:rsid w:val="0000092F"/>
    <w:rsid w:val="00002E97"/>
    <w:rsid w:val="00010352"/>
    <w:rsid w:val="00017644"/>
    <w:rsid w:val="00017946"/>
    <w:rsid w:val="00022DC7"/>
    <w:rsid w:val="000304E8"/>
    <w:rsid w:val="000313B7"/>
    <w:rsid w:val="0004703F"/>
    <w:rsid w:val="00050705"/>
    <w:rsid w:val="00060DC8"/>
    <w:rsid w:val="00064617"/>
    <w:rsid w:val="00070281"/>
    <w:rsid w:val="000833C7"/>
    <w:rsid w:val="00084B81"/>
    <w:rsid w:val="000A1A0F"/>
    <w:rsid w:val="000A3ABF"/>
    <w:rsid w:val="000B5770"/>
    <w:rsid w:val="000B72C4"/>
    <w:rsid w:val="000C4346"/>
    <w:rsid w:val="000D22B0"/>
    <w:rsid w:val="000D6E72"/>
    <w:rsid w:val="000D6F36"/>
    <w:rsid w:val="000E200A"/>
    <w:rsid w:val="000E32D6"/>
    <w:rsid w:val="000E391E"/>
    <w:rsid w:val="000F6A15"/>
    <w:rsid w:val="00100059"/>
    <w:rsid w:val="0011725E"/>
    <w:rsid w:val="001471F7"/>
    <w:rsid w:val="001542F3"/>
    <w:rsid w:val="00162201"/>
    <w:rsid w:val="00165184"/>
    <w:rsid w:val="0016574A"/>
    <w:rsid w:val="0017415A"/>
    <w:rsid w:val="00195CC9"/>
    <w:rsid w:val="001B2BAB"/>
    <w:rsid w:val="001C2A34"/>
    <w:rsid w:val="001D0F3A"/>
    <w:rsid w:val="001D5E88"/>
    <w:rsid w:val="001D6253"/>
    <w:rsid w:val="001E26A0"/>
    <w:rsid w:val="001F73D1"/>
    <w:rsid w:val="00211907"/>
    <w:rsid w:val="00211B7D"/>
    <w:rsid w:val="00217608"/>
    <w:rsid w:val="00221B54"/>
    <w:rsid w:val="002504B9"/>
    <w:rsid w:val="0026341A"/>
    <w:rsid w:val="00270FA0"/>
    <w:rsid w:val="00273F55"/>
    <w:rsid w:val="00277AAF"/>
    <w:rsid w:val="002801E1"/>
    <w:rsid w:val="0028416E"/>
    <w:rsid w:val="002B4A04"/>
    <w:rsid w:val="002C432C"/>
    <w:rsid w:val="002D521D"/>
    <w:rsid w:val="002E29D5"/>
    <w:rsid w:val="002E4AD4"/>
    <w:rsid w:val="002E4F72"/>
    <w:rsid w:val="002E580A"/>
    <w:rsid w:val="002F183C"/>
    <w:rsid w:val="002F4902"/>
    <w:rsid w:val="002F5B6F"/>
    <w:rsid w:val="00303606"/>
    <w:rsid w:val="0031104B"/>
    <w:rsid w:val="00345377"/>
    <w:rsid w:val="00350155"/>
    <w:rsid w:val="00360419"/>
    <w:rsid w:val="003622A2"/>
    <w:rsid w:val="003766B2"/>
    <w:rsid w:val="00385D2C"/>
    <w:rsid w:val="00393F87"/>
    <w:rsid w:val="0039555E"/>
    <w:rsid w:val="003A2B43"/>
    <w:rsid w:val="003B08FD"/>
    <w:rsid w:val="003B0DCF"/>
    <w:rsid w:val="003C0EC4"/>
    <w:rsid w:val="003C27D2"/>
    <w:rsid w:val="003C3B8A"/>
    <w:rsid w:val="003D0C4E"/>
    <w:rsid w:val="003D1759"/>
    <w:rsid w:val="003D4719"/>
    <w:rsid w:val="003D5F43"/>
    <w:rsid w:val="003F13EF"/>
    <w:rsid w:val="003F711A"/>
    <w:rsid w:val="00420C32"/>
    <w:rsid w:val="0043633B"/>
    <w:rsid w:val="00436CAB"/>
    <w:rsid w:val="004402F7"/>
    <w:rsid w:val="0044470E"/>
    <w:rsid w:val="00460C28"/>
    <w:rsid w:val="00462FD6"/>
    <w:rsid w:val="00466AA4"/>
    <w:rsid w:val="004754F3"/>
    <w:rsid w:val="004761F5"/>
    <w:rsid w:val="004775B8"/>
    <w:rsid w:val="00482893"/>
    <w:rsid w:val="00495E4F"/>
    <w:rsid w:val="004A5EE9"/>
    <w:rsid w:val="004B030F"/>
    <w:rsid w:val="004B5573"/>
    <w:rsid w:val="004B5B90"/>
    <w:rsid w:val="004B637D"/>
    <w:rsid w:val="004B72E9"/>
    <w:rsid w:val="004C4195"/>
    <w:rsid w:val="004D2F74"/>
    <w:rsid w:val="004D40E6"/>
    <w:rsid w:val="004F03C1"/>
    <w:rsid w:val="005018B6"/>
    <w:rsid w:val="005046C6"/>
    <w:rsid w:val="00506A3F"/>
    <w:rsid w:val="00506DF1"/>
    <w:rsid w:val="00525BFB"/>
    <w:rsid w:val="00527D84"/>
    <w:rsid w:val="00530B48"/>
    <w:rsid w:val="00534104"/>
    <w:rsid w:val="00535400"/>
    <w:rsid w:val="005357C4"/>
    <w:rsid w:val="0054079F"/>
    <w:rsid w:val="00557ECC"/>
    <w:rsid w:val="00563EEF"/>
    <w:rsid w:val="00565EC5"/>
    <w:rsid w:val="005719FF"/>
    <w:rsid w:val="0058178D"/>
    <w:rsid w:val="00596D66"/>
    <w:rsid w:val="005A0178"/>
    <w:rsid w:val="005A39C7"/>
    <w:rsid w:val="005A6D72"/>
    <w:rsid w:val="005A6F8D"/>
    <w:rsid w:val="005B23C4"/>
    <w:rsid w:val="005B41C1"/>
    <w:rsid w:val="005C07B3"/>
    <w:rsid w:val="005C0B7F"/>
    <w:rsid w:val="005D43DD"/>
    <w:rsid w:val="005D7E58"/>
    <w:rsid w:val="00606DAF"/>
    <w:rsid w:val="006120B7"/>
    <w:rsid w:val="0061542C"/>
    <w:rsid w:val="00624CF2"/>
    <w:rsid w:val="0063079B"/>
    <w:rsid w:val="00633E0A"/>
    <w:rsid w:val="00646193"/>
    <w:rsid w:val="00650040"/>
    <w:rsid w:val="00654973"/>
    <w:rsid w:val="00660F2A"/>
    <w:rsid w:val="00661FFB"/>
    <w:rsid w:val="00662F21"/>
    <w:rsid w:val="006647A8"/>
    <w:rsid w:val="0067420B"/>
    <w:rsid w:val="00680482"/>
    <w:rsid w:val="00683333"/>
    <w:rsid w:val="006860D2"/>
    <w:rsid w:val="00694BB5"/>
    <w:rsid w:val="006A2480"/>
    <w:rsid w:val="006B546C"/>
    <w:rsid w:val="006B5EB3"/>
    <w:rsid w:val="006E68D0"/>
    <w:rsid w:val="006F13D4"/>
    <w:rsid w:val="006F6655"/>
    <w:rsid w:val="00701F9A"/>
    <w:rsid w:val="00717A1B"/>
    <w:rsid w:val="007268FE"/>
    <w:rsid w:val="0072736A"/>
    <w:rsid w:val="00727EEA"/>
    <w:rsid w:val="00780C94"/>
    <w:rsid w:val="007834F3"/>
    <w:rsid w:val="007950D2"/>
    <w:rsid w:val="007B39F8"/>
    <w:rsid w:val="007B4974"/>
    <w:rsid w:val="007B7A38"/>
    <w:rsid w:val="007C21A6"/>
    <w:rsid w:val="007D40E1"/>
    <w:rsid w:val="007E29B3"/>
    <w:rsid w:val="007E5D97"/>
    <w:rsid w:val="007F0AA3"/>
    <w:rsid w:val="007F0B6C"/>
    <w:rsid w:val="007F39CA"/>
    <w:rsid w:val="007F429D"/>
    <w:rsid w:val="00813EC6"/>
    <w:rsid w:val="00825F7C"/>
    <w:rsid w:val="00827326"/>
    <w:rsid w:val="00851AE4"/>
    <w:rsid w:val="00857494"/>
    <w:rsid w:val="00861883"/>
    <w:rsid w:val="00875CC6"/>
    <w:rsid w:val="008771DA"/>
    <w:rsid w:val="008852BA"/>
    <w:rsid w:val="0089128A"/>
    <w:rsid w:val="00896AD0"/>
    <w:rsid w:val="008A2839"/>
    <w:rsid w:val="008A3C3C"/>
    <w:rsid w:val="008C7C23"/>
    <w:rsid w:val="008D2F35"/>
    <w:rsid w:val="008D4FB5"/>
    <w:rsid w:val="009017EB"/>
    <w:rsid w:val="00902324"/>
    <w:rsid w:val="00910842"/>
    <w:rsid w:val="009154FE"/>
    <w:rsid w:val="0091645B"/>
    <w:rsid w:val="0091736E"/>
    <w:rsid w:val="0093413C"/>
    <w:rsid w:val="00937743"/>
    <w:rsid w:val="0095449F"/>
    <w:rsid w:val="00964775"/>
    <w:rsid w:val="00966254"/>
    <w:rsid w:val="00972764"/>
    <w:rsid w:val="0097601A"/>
    <w:rsid w:val="00976D24"/>
    <w:rsid w:val="00982978"/>
    <w:rsid w:val="00992397"/>
    <w:rsid w:val="009954ED"/>
    <w:rsid w:val="009A4DCB"/>
    <w:rsid w:val="009B25A1"/>
    <w:rsid w:val="009B2F5F"/>
    <w:rsid w:val="009D6173"/>
    <w:rsid w:val="009E310F"/>
    <w:rsid w:val="009E4993"/>
    <w:rsid w:val="009F73D4"/>
    <w:rsid w:val="00A0189F"/>
    <w:rsid w:val="00A12708"/>
    <w:rsid w:val="00A207E0"/>
    <w:rsid w:val="00A25C54"/>
    <w:rsid w:val="00A3113A"/>
    <w:rsid w:val="00A3272F"/>
    <w:rsid w:val="00A355BA"/>
    <w:rsid w:val="00A425A9"/>
    <w:rsid w:val="00A445C8"/>
    <w:rsid w:val="00A45EF4"/>
    <w:rsid w:val="00A45F74"/>
    <w:rsid w:val="00A46A28"/>
    <w:rsid w:val="00A523D3"/>
    <w:rsid w:val="00A536BC"/>
    <w:rsid w:val="00A7417F"/>
    <w:rsid w:val="00A76EF1"/>
    <w:rsid w:val="00A82915"/>
    <w:rsid w:val="00A857A8"/>
    <w:rsid w:val="00A86A0C"/>
    <w:rsid w:val="00A9669E"/>
    <w:rsid w:val="00AA233B"/>
    <w:rsid w:val="00AA58A2"/>
    <w:rsid w:val="00AC542C"/>
    <w:rsid w:val="00AD5253"/>
    <w:rsid w:val="00AE2E23"/>
    <w:rsid w:val="00AE770B"/>
    <w:rsid w:val="00AF528D"/>
    <w:rsid w:val="00B008FF"/>
    <w:rsid w:val="00B12BE7"/>
    <w:rsid w:val="00B20013"/>
    <w:rsid w:val="00B212C7"/>
    <w:rsid w:val="00B22D8E"/>
    <w:rsid w:val="00B26DF7"/>
    <w:rsid w:val="00B34E4B"/>
    <w:rsid w:val="00B40EE8"/>
    <w:rsid w:val="00B426F0"/>
    <w:rsid w:val="00B43CDE"/>
    <w:rsid w:val="00B6443A"/>
    <w:rsid w:val="00B65D3B"/>
    <w:rsid w:val="00B775F7"/>
    <w:rsid w:val="00B81CFC"/>
    <w:rsid w:val="00B83137"/>
    <w:rsid w:val="00B878CE"/>
    <w:rsid w:val="00BB0F6B"/>
    <w:rsid w:val="00BB7520"/>
    <w:rsid w:val="00BD3817"/>
    <w:rsid w:val="00BD7B58"/>
    <w:rsid w:val="00BE1792"/>
    <w:rsid w:val="00BE726E"/>
    <w:rsid w:val="00BF0DA1"/>
    <w:rsid w:val="00BF6DBE"/>
    <w:rsid w:val="00C03484"/>
    <w:rsid w:val="00C11AA9"/>
    <w:rsid w:val="00C14B7F"/>
    <w:rsid w:val="00C20483"/>
    <w:rsid w:val="00C22761"/>
    <w:rsid w:val="00C250B1"/>
    <w:rsid w:val="00C26527"/>
    <w:rsid w:val="00C27584"/>
    <w:rsid w:val="00C31BD1"/>
    <w:rsid w:val="00C37313"/>
    <w:rsid w:val="00C42168"/>
    <w:rsid w:val="00C54265"/>
    <w:rsid w:val="00C74C1E"/>
    <w:rsid w:val="00C74F1C"/>
    <w:rsid w:val="00C7700A"/>
    <w:rsid w:val="00C9123A"/>
    <w:rsid w:val="00CB79CF"/>
    <w:rsid w:val="00CC37D8"/>
    <w:rsid w:val="00CC4BF7"/>
    <w:rsid w:val="00CC7EEF"/>
    <w:rsid w:val="00CD34AF"/>
    <w:rsid w:val="00CE001B"/>
    <w:rsid w:val="00CE1A3E"/>
    <w:rsid w:val="00CE37CE"/>
    <w:rsid w:val="00CE3FA3"/>
    <w:rsid w:val="00CF33CE"/>
    <w:rsid w:val="00D043FA"/>
    <w:rsid w:val="00D06BFA"/>
    <w:rsid w:val="00D10F97"/>
    <w:rsid w:val="00D1281E"/>
    <w:rsid w:val="00D13D9A"/>
    <w:rsid w:val="00D16486"/>
    <w:rsid w:val="00D64B23"/>
    <w:rsid w:val="00D7111F"/>
    <w:rsid w:val="00D9717C"/>
    <w:rsid w:val="00D9761A"/>
    <w:rsid w:val="00D97B30"/>
    <w:rsid w:val="00DA694E"/>
    <w:rsid w:val="00DB52B7"/>
    <w:rsid w:val="00DB72D4"/>
    <w:rsid w:val="00DC3B2C"/>
    <w:rsid w:val="00DE277A"/>
    <w:rsid w:val="00DE4954"/>
    <w:rsid w:val="00DE6C12"/>
    <w:rsid w:val="00DF1744"/>
    <w:rsid w:val="00DF68FF"/>
    <w:rsid w:val="00E059CB"/>
    <w:rsid w:val="00E2773C"/>
    <w:rsid w:val="00E316F8"/>
    <w:rsid w:val="00E36BB8"/>
    <w:rsid w:val="00E41061"/>
    <w:rsid w:val="00E45FA6"/>
    <w:rsid w:val="00E46809"/>
    <w:rsid w:val="00E46D12"/>
    <w:rsid w:val="00E47312"/>
    <w:rsid w:val="00E505D4"/>
    <w:rsid w:val="00E506F5"/>
    <w:rsid w:val="00E555E3"/>
    <w:rsid w:val="00E65BD2"/>
    <w:rsid w:val="00E710ED"/>
    <w:rsid w:val="00E837B2"/>
    <w:rsid w:val="00E84915"/>
    <w:rsid w:val="00E87201"/>
    <w:rsid w:val="00EA21CB"/>
    <w:rsid w:val="00EB7016"/>
    <w:rsid w:val="00EC2602"/>
    <w:rsid w:val="00ED1C75"/>
    <w:rsid w:val="00EE7478"/>
    <w:rsid w:val="00EF7E23"/>
    <w:rsid w:val="00F11922"/>
    <w:rsid w:val="00F22518"/>
    <w:rsid w:val="00F233C6"/>
    <w:rsid w:val="00F26259"/>
    <w:rsid w:val="00F304C3"/>
    <w:rsid w:val="00F3450C"/>
    <w:rsid w:val="00F41E66"/>
    <w:rsid w:val="00F437F2"/>
    <w:rsid w:val="00F47B22"/>
    <w:rsid w:val="00F656CA"/>
    <w:rsid w:val="00F65A8C"/>
    <w:rsid w:val="00F70C78"/>
    <w:rsid w:val="00F71691"/>
    <w:rsid w:val="00F71AE6"/>
    <w:rsid w:val="00F81EA2"/>
    <w:rsid w:val="00F93B59"/>
    <w:rsid w:val="00FB2AF8"/>
    <w:rsid w:val="00FB71EC"/>
    <w:rsid w:val="00FC6C58"/>
    <w:rsid w:val="00FD1C56"/>
    <w:rsid w:val="00FE1081"/>
    <w:rsid w:val="00FF132F"/>
    <w:rsid w:val="00FF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700D5449-BC22-4059-A575-BDCD2F83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0B1"/>
  </w:style>
  <w:style w:type="paragraph" w:styleId="Ttulo1">
    <w:name w:val="heading 1"/>
    <w:basedOn w:val="Normal"/>
    <w:next w:val="Normal"/>
    <w:link w:val="Ttulo1Char"/>
    <w:qFormat/>
    <w:rsid w:val="0017415A"/>
    <w:pPr>
      <w:keepNext/>
      <w:jc w:val="center"/>
      <w:outlineLvl w:val="0"/>
    </w:pPr>
    <w:rPr>
      <w:rFonts w:ascii="Tahoma" w:eastAsia="Times New Roman" w:hAnsi="Tahoma" w:cs="Tahoma"/>
      <w:b/>
      <w:bCs/>
      <w:i/>
      <w:iCs/>
      <w:sz w:val="28"/>
      <w:u w:val="single"/>
      <w:lang w:eastAsia="pt-BR"/>
    </w:rPr>
  </w:style>
  <w:style w:type="paragraph" w:styleId="Ttulo2">
    <w:name w:val="heading 2"/>
    <w:basedOn w:val="Normal"/>
    <w:next w:val="Normal"/>
    <w:link w:val="Ttulo2Char"/>
    <w:qFormat/>
    <w:rsid w:val="0017415A"/>
    <w:pPr>
      <w:keepNext/>
      <w:outlineLvl w:val="1"/>
    </w:pPr>
    <w:rPr>
      <w:rFonts w:ascii="Tahoma" w:eastAsia="Times New Roman" w:hAnsi="Tahoma" w:cs="Tahoma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60F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60F2A"/>
  </w:style>
  <w:style w:type="paragraph" w:styleId="Rodap">
    <w:name w:val="footer"/>
    <w:basedOn w:val="Normal"/>
    <w:link w:val="RodapChar"/>
    <w:uiPriority w:val="99"/>
    <w:unhideWhenUsed/>
    <w:rsid w:val="00660F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60F2A"/>
  </w:style>
  <w:style w:type="paragraph" w:styleId="PargrafodaLista">
    <w:name w:val="List Paragraph"/>
    <w:basedOn w:val="Normal"/>
    <w:uiPriority w:val="34"/>
    <w:qFormat/>
    <w:rsid w:val="00AE2E2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1542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542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81EA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table" w:styleId="Tabelacomgrade">
    <w:name w:val="Table Grid"/>
    <w:basedOn w:val="Tabelanormal"/>
    <w:uiPriority w:val="39"/>
    <w:rsid w:val="00AD52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rsid w:val="0017415A"/>
    <w:rPr>
      <w:rFonts w:ascii="Tahoma" w:eastAsia="Times New Roman" w:hAnsi="Tahoma" w:cs="Tahoma"/>
      <w:b/>
      <w:bCs/>
      <w:i/>
      <w:iCs/>
      <w:sz w:val="28"/>
      <w:u w:val="single"/>
      <w:lang w:eastAsia="pt-BR"/>
    </w:rPr>
  </w:style>
  <w:style w:type="character" w:customStyle="1" w:styleId="Ttulo2Char">
    <w:name w:val="Título 2 Char"/>
    <w:basedOn w:val="Fontepargpadro"/>
    <w:link w:val="Ttulo2"/>
    <w:rsid w:val="0017415A"/>
    <w:rPr>
      <w:rFonts w:ascii="Tahoma" w:eastAsia="Times New Roman" w:hAnsi="Tahoma" w:cs="Tahoma"/>
      <w:sz w:val="2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50155"/>
    <w:rPr>
      <w:color w:val="0563C1"/>
      <w:u w:val="single"/>
    </w:rPr>
  </w:style>
  <w:style w:type="paragraph" w:customStyle="1" w:styleId="Default">
    <w:name w:val="Default"/>
    <w:rsid w:val="00350155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Forte">
    <w:name w:val="Strong"/>
    <w:basedOn w:val="Fontepargpadro"/>
    <w:uiPriority w:val="22"/>
    <w:qFormat/>
    <w:rsid w:val="00E36BB8"/>
    <w:rPr>
      <w:b/>
      <w:bCs/>
    </w:rPr>
  </w:style>
  <w:style w:type="paragraph" w:styleId="Corpodetexto">
    <w:name w:val="Body Text"/>
    <w:basedOn w:val="Normal"/>
    <w:link w:val="CorpodetextoChar"/>
    <w:rsid w:val="00B26DF7"/>
    <w:pPr>
      <w:spacing w:line="360" w:lineRule="auto"/>
      <w:jc w:val="both"/>
    </w:pPr>
    <w:rPr>
      <w:rFonts w:ascii="Arial" w:eastAsia="Times New Roman" w:hAnsi="Arial" w:cs="Times New Roman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B26DF7"/>
    <w:rPr>
      <w:rFonts w:ascii="Arial" w:eastAsia="Times New Roman" w:hAnsi="Arial" w:cs="Times New Roman"/>
      <w:lang w:eastAsia="pt-BR"/>
    </w:rPr>
  </w:style>
  <w:style w:type="paragraph" w:customStyle="1" w:styleId="arial">
    <w:name w:val="arial"/>
    <w:basedOn w:val="Normal"/>
    <w:rsid w:val="00B26DF7"/>
    <w:pPr>
      <w:jc w:val="both"/>
    </w:pPr>
    <w:rPr>
      <w:rFonts w:ascii="Times New Roman" w:eastAsia="Times New Roman" w:hAnsi="Times New Roman" w:cs="Times New Roman"/>
      <w:sz w:val="2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H\Modelo\Modelo_Timbrado_Valores_Humanos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E83BD3-BD7E-4522-B232-8C0B68BCD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Modelo_Timbrado_Valores_Humanos.dotx</Template>
  <TotalTime>16</TotalTime>
  <Pages>1</Pages>
  <Words>120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Mailton Franca</dc:creator>
  <cp:keywords/>
  <dc:description/>
  <cp:lastModifiedBy>Bruno Viana</cp:lastModifiedBy>
  <cp:revision>8</cp:revision>
  <cp:lastPrinted>2025-04-07T10:44:00Z</cp:lastPrinted>
  <dcterms:created xsi:type="dcterms:W3CDTF">2025-04-09T17:39:00Z</dcterms:created>
  <dcterms:modified xsi:type="dcterms:W3CDTF">2025-08-05T12:01:00Z</dcterms:modified>
</cp:coreProperties>
</file>