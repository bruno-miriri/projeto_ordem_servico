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D97" w:rsidRPr="00EC07EE" w:rsidRDefault="00A778FC" w:rsidP="00EC07EE">
      <w:pPr>
        <w:jc w:val="both"/>
        <w:rPr>
          <w:rFonts w:cs="Arial"/>
          <w:b/>
        </w:rPr>
      </w:pPr>
      <w:r w:rsidRPr="00EC07EE">
        <w:rPr>
          <w:rFonts w:cs="Arial"/>
          <w:b/>
        </w:rPr>
        <w:t>TERMO DE RESPONSABILDIADE PELA GUARDA E USO DO EQUIPAMENTO DE TRABALHO E AUTORIZAÇÃO DE DESCONTO EM CASA DE DADNO POR MAU USO, PERDA OU EXTRAVIO</w:t>
      </w:r>
    </w:p>
    <w:p w:rsidR="007E5D97" w:rsidRPr="00EC07EE" w:rsidRDefault="007E5D97" w:rsidP="00EC07EE">
      <w:pPr>
        <w:rPr>
          <w:rFonts w:cs="Arial"/>
          <w:b/>
        </w:rPr>
      </w:pPr>
    </w:p>
    <w:p w:rsidR="00A778FC" w:rsidRPr="00EC07EE" w:rsidRDefault="00A778FC" w:rsidP="00EC07EE">
      <w:pPr>
        <w:jc w:val="both"/>
        <w:rPr>
          <w:rFonts w:cs="Arial"/>
        </w:rPr>
      </w:pPr>
      <w:r w:rsidRPr="00EC07EE">
        <w:rPr>
          <w:rFonts w:cs="Arial"/>
        </w:rPr>
        <w:t>IDENTIFICAÇÃO DO EMPREGADO:</w:t>
      </w:r>
    </w:p>
    <w:p w:rsidR="00A778FC" w:rsidRPr="00EC07EE" w:rsidRDefault="00A778FC" w:rsidP="00EC07EE">
      <w:pPr>
        <w:jc w:val="both"/>
        <w:rPr>
          <w:rFonts w:cs="Arial"/>
        </w:rPr>
      </w:pPr>
      <w:r w:rsidRPr="00EC07EE">
        <w:rPr>
          <w:rFonts w:cs="Arial"/>
        </w:rPr>
        <w:t xml:space="preserve">Nome: </w:t>
      </w:r>
      <w:r w:rsidRPr="00376E67">
        <w:rPr>
          <w:rFonts w:cs="Arial"/>
          <w:b/>
        </w:rPr>
        <w:t>{{nome}}</w:t>
      </w:r>
    </w:p>
    <w:p w:rsidR="00A778FC" w:rsidRPr="00EC07EE" w:rsidRDefault="00A778FC" w:rsidP="00EC07EE">
      <w:pPr>
        <w:jc w:val="both"/>
        <w:rPr>
          <w:rFonts w:cs="Arial"/>
        </w:rPr>
      </w:pPr>
      <w:r w:rsidRPr="00EC07EE">
        <w:rPr>
          <w:rFonts w:cs="Arial"/>
        </w:rPr>
        <w:t xml:space="preserve">UGB: </w:t>
      </w:r>
      <w:r w:rsidRPr="00376E67">
        <w:rPr>
          <w:rFonts w:cs="Arial"/>
          <w:b/>
        </w:rPr>
        <w:t>{{</w:t>
      </w:r>
      <w:proofErr w:type="spellStart"/>
      <w:r w:rsidRPr="00376E67">
        <w:rPr>
          <w:rFonts w:cs="Arial"/>
          <w:b/>
        </w:rPr>
        <w:t>ugb</w:t>
      </w:r>
      <w:proofErr w:type="spellEnd"/>
      <w:r w:rsidRPr="00376E67">
        <w:rPr>
          <w:rFonts w:cs="Arial"/>
          <w:b/>
        </w:rPr>
        <w:t>}}</w:t>
      </w:r>
    </w:p>
    <w:p w:rsidR="00A778FC" w:rsidRPr="00EC07EE" w:rsidRDefault="00A778FC" w:rsidP="00EC07EE">
      <w:pPr>
        <w:jc w:val="both"/>
        <w:rPr>
          <w:rFonts w:cs="Arial"/>
        </w:rPr>
      </w:pPr>
    </w:p>
    <w:p w:rsidR="00A778FC" w:rsidRPr="00EC07EE" w:rsidRDefault="00A778FC" w:rsidP="00EC07EE">
      <w:pPr>
        <w:jc w:val="both"/>
        <w:rPr>
          <w:rFonts w:cs="Arial"/>
        </w:rPr>
      </w:pPr>
      <w:r w:rsidRPr="00EC07EE">
        <w:rPr>
          <w:rFonts w:cs="Arial"/>
        </w:rPr>
        <w:t xml:space="preserve">Recebi da empresa </w:t>
      </w:r>
      <w:r w:rsidRPr="00EC07EE">
        <w:rPr>
          <w:rFonts w:cs="Arial"/>
          <w:b/>
        </w:rPr>
        <w:t xml:space="preserve">MIRIRI ALIMENTOS E BIOENERGIA S/A. CNPJ </w:t>
      </w:r>
      <w:bookmarkStart w:id="0" w:name="_GoBack"/>
      <w:bookmarkEnd w:id="0"/>
      <w:r w:rsidRPr="00EC07EE">
        <w:rPr>
          <w:rFonts w:cs="Arial"/>
          <w:b/>
        </w:rPr>
        <w:t>09.090.259/0001-45</w:t>
      </w:r>
      <w:r w:rsidRPr="00EC07EE">
        <w:rPr>
          <w:rFonts w:cs="Arial"/>
        </w:rPr>
        <w:t>, a título de empréstimo, para uso exclusivo, conforme determinado na lei, os equipamentos especificados neste termo de responsabilidade, comprometendo-me a mantê-los em perfeito estado de conservação, ficando ciente de que:</w:t>
      </w:r>
    </w:p>
    <w:p w:rsidR="00A778FC" w:rsidRPr="00EC07EE" w:rsidRDefault="00A778FC" w:rsidP="00EC07EE">
      <w:pPr>
        <w:jc w:val="both"/>
        <w:rPr>
          <w:rFonts w:cs="Arial"/>
        </w:rPr>
      </w:pPr>
    </w:p>
    <w:p w:rsidR="00A778FC" w:rsidRPr="00EC07EE" w:rsidRDefault="00A778FC" w:rsidP="00EC07EE">
      <w:pPr>
        <w:pStyle w:val="PargrafodaLista"/>
        <w:numPr>
          <w:ilvl w:val="0"/>
          <w:numId w:val="50"/>
        </w:numPr>
        <w:jc w:val="both"/>
        <w:rPr>
          <w:rFonts w:cs="Arial"/>
        </w:rPr>
      </w:pPr>
      <w:r w:rsidRPr="00EC07EE">
        <w:rPr>
          <w:rFonts w:cs="Arial"/>
        </w:rPr>
        <w:t>Se o equipamento for danificado ou inutilizado por emprego inadequado, mau uso, negligência ou extravio, a empresa cobrará o valor de um equipamento da mesma marca ou equivalente, considerando a depreciação natural do equipamento.</w:t>
      </w:r>
    </w:p>
    <w:p w:rsidR="00A778FC" w:rsidRPr="00EC07EE" w:rsidRDefault="00A778FC" w:rsidP="00EC07EE">
      <w:pPr>
        <w:pStyle w:val="PargrafodaLista"/>
        <w:numPr>
          <w:ilvl w:val="0"/>
          <w:numId w:val="50"/>
        </w:numPr>
        <w:jc w:val="both"/>
        <w:rPr>
          <w:rFonts w:cs="Arial"/>
        </w:rPr>
      </w:pPr>
      <w:r w:rsidRPr="00EC07EE">
        <w:rPr>
          <w:rFonts w:cs="Arial"/>
        </w:rPr>
        <w:t>Em caso de dano, inutilização ou extravio do equipamento deverei comunicar imediatamente ao setor competente.</w:t>
      </w:r>
    </w:p>
    <w:p w:rsidR="00A778FC" w:rsidRPr="00EC07EE" w:rsidRDefault="00A778FC" w:rsidP="00EC07EE">
      <w:pPr>
        <w:pStyle w:val="PargrafodaLista"/>
        <w:numPr>
          <w:ilvl w:val="0"/>
          <w:numId w:val="50"/>
        </w:numPr>
        <w:jc w:val="both"/>
        <w:rPr>
          <w:rFonts w:cs="Arial"/>
        </w:rPr>
      </w:pPr>
      <w:r w:rsidRPr="00EC07EE">
        <w:rPr>
          <w:rFonts w:cs="Arial"/>
        </w:rPr>
        <w:t>Terminando os serviços ou no caso de rescisão do contrato de trabalho, devolverei o equipamento completo e em perfeito estado de conservação, considerando-se o tempo do uso do mesmo, ao setor competente.</w:t>
      </w:r>
    </w:p>
    <w:p w:rsidR="00A778FC" w:rsidRPr="00EC07EE" w:rsidRDefault="00A778FC" w:rsidP="00EC07EE">
      <w:pPr>
        <w:pStyle w:val="PargrafodaLista"/>
        <w:numPr>
          <w:ilvl w:val="0"/>
          <w:numId w:val="50"/>
        </w:numPr>
        <w:jc w:val="both"/>
        <w:rPr>
          <w:rFonts w:cs="Arial"/>
        </w:rPr>
      </w:pPr>
      <w:r w:rsidRPr="00EC07EE">
        <w:rPr>
          <w:rFonts w:cs="Arial"/>
        </w:rPr>
        <w:t>Estando os equipamento em minha posse, estarei sujeito a inspeções sem prévio aviso.</w:t>
      </w:r>
    </w:p>
    <w:p w:rsidR="00EC07EE" w:rsidRPr="00EC07EE" w:rsidRDefault="00EC07EE" w:rsidP="00EC07EE">
      <w:pPr>
        <w:jc w:val="both"/>
        <w:rPr>
          <w:rFonts w:cs="Arial"/>
        </w:rPr>
      </w:pPr>
    </w:p>
    <w:tbl>
      <w:tblPr>
        <w:tblStyle w:val="Tabelacomgrade"/>
        <w:tblW w:w="8606" w:type="dxa"/>
        <w:tblLook w:val="04A0" w:firstRow="1" w:lastRow="0" w:firstColumn="1" w:lastColumn="0" w:noHBand="0" w:noVBand="1"/>
      </w:tblPr>
      <w:tblGrid>
        <w:gridCol w:w="2853"/>
        <w:gridCol w:w="2914"/>
        <w:gridCol w:w="2839"/>
      </w:tblGrid>
      <w:tr w:rsidR="00270183" w:rsidRPr="00EC07EE" w:rsidTr="00270183">
        <w:trPr>
          <w:trHeight w:val="155"/>
        </w:trPr>
        <w:tc>
          <w:tcPr>
            <w:tcW w:w="2853" w:type="dxa"/>
            <w:shd w:val="clear" w:color="auto" w:fill="AEAAAA" w:themeFill="background2" w:themeFillShade="BF"/>
          </w:tcPr>
          <w:p w:rsidR="00270183" w:rsidRPr="00EC07EE" w:rsidRDefault="00270183" w:rsidP="00EC07EE">
            <w:pPr>
              <w:jc w:val="center"/>
              <w:rPr>
                <w:rFonts w:cs="Arial"/>
              </w:rPr>
            </w:pPr>
            <w:r w:rsidRPr="00EC07EE">
              <w:rPr>
                <w:rFonts w:cs="Arial"/>
              </w:rPr>
              <w:t>EQUIPAMENTO</w:t>
            </w:r>
          </w:p>
        </w:tc>
        <w:tc>
          <w:tcPr>
            <w:tcW w:w="2914" w:type="dxa"/>
            <w:shd w:val="clear" w:color="auto" w:fill="AEAAAA" w:themeFill="background2" w:themeFillShade="BF"/>
          </w:tcPr>
          <w:p w:rsidR="00270183" w:rsidRPr="00EC07EE" w:rsidRDefault="00270183" w:rsidP="00EC07EE">
            <w:pPr>
              <w:jc w:val="center"/>
              <w:rPr>
                <w:rFonts w:cs="Arial"/>
              </w:rPr>
            </w:pPr>
            <w:r w:rsidRPr="00EC07EE">
              <w:rPr>
                <w:rFonts w:cs="Arial"/>
              </w:rPr>
              <w:t>IMEI</w:t>
            </w:r>
          </w:p>
        </w:tc>
        <w:tc>
          <w:tcPr>
            <w:tcW w:w="2839" w:type="dxa"/>
            <w:shd w:val="clear" w:color="auto" w:fill="AEAAAA" w:themeFill="background2" w:themeFillShade="BF"/>
          </w:tcPr>
          <w:p w:rsidR="00270183" w:rsidRPr="00EC07EE" w:rsidRDefault="00270183" w:rsidP="00EC07EE">
            <w:pPr>
              <w:jc w:val="center"/>
              <w:rPr>
                <w:rFonts w:cs="Arial"/>
              </w:rPr>
            </w:pPr>
            <w:r w:rsidRPr="00EC07EE">
              <w:rPr>
                <w:rFonts w:cs="Arial"/>
              </w:rPr>
              <w:t>TELEFONE</w:t>
            </w:r>
          </w:p>
        </w:tc>
      </w:tr>
      <w:tr w:rsidR="00270183" w:rsidRPr="00EC07EE" w:rsidTr="00270183">
        <w:trPr>
          <w:trHeight w:val="155"/>
        </w:trPr>
        <w:tc>
          <w:tcPr>
            <w:tcW w:w="2853" w:type="dxa"/>
          </w:tcPr>
          <w:p w:rsidR="00270183" w:rsidRPr="00376E67" w:rsidRDefault="00270183" w:rsidP="00EC07EE">
            <w:pPr>
              <w:jc w:val="center"/>
              <w:rPr>
                <w:rFonts w:cs="Arial"/>
                <w:b/>
              </w:rPr>
            </w:pPr>
            <w:r w:rsidRPr="00376E67">
              <w:rPr>
                <w:rFonts w:cs="Arial"/>
                <w:b/>
              </w:rPr>
              <w:t>{{modelo}}</w:t>
            </w:r>
          </w:p>
        </w:tc>
        <w:tc>
          <w:tcPr>
            <w:tcW w:w="2914" w:type="dxa"/>
          </w:tcPr>
          <w:p w:rsidR="00270183" w:rsidRPr="00376E67" w:rsidRDefault="00270183" w:rsidP="00EC07EE">
            <w:pPr>
              <w:jc w:val="center"/>
              <w:rPr>
                <w:rFonts w:cs="Arial"/>
                <w:b/>
              </w:rPr>
            </w:pPr>
            <w:r w:rsidRPr="00376E67">
              <w:rPr>
                <w:rFonts w:cs="Arial"/>
                <w:b/>
              </w:rPr>
              <w:t>{{</w:t>
            </w:r>
            <w:proofErr w:type="spellStart"/>
            <w:r w:rsidRPr="00376E67">
              <w:rPr>
                <w:rFonts w:cs="Arial"/>
                <w:b/>
              </w:rPr>
              <w:t>numero_serie</w:t>
            </w:r>
            <w:proofErr w:type="spellEnd"/>
            <w:r w:rsidRPr="00376E67">
              <w:rPr>
                <w:rFonts w:cs="Arial"/>
                <w:b/>
              </w:rPr>
              <w:t>}}</w:t>
            </w:r>
          </w:p>
        </w:tc>
        <w:tc>
          <w:tcPr>
            <w:tcW w:w="2839" w:type="dxa"/>
          </w:tcPr>
          <w:p w:rsidR="00270183" w:rsidRPr="00376E67" w:rsidRDefault="00270183" w:rsidP="00EC07EE">
            <w:pPr>
              <w:jc w:val="center"/>
              <w:rPr>
                <w:rFonts w:cs="Arial"/>
                <w:b/>
              </w:rPr>
            </w:pPr>
            <w:r w:rsidRPr="00376E67">
              <w:rPr>
                <w:rFonts w:cs="Arial"/>
                <w:b/>
              </w:rPr>
              <w:t>{{telefone}}</w:t>
            </w:r>
          </w:p>
        </w:tc>
      </w:tr>
      <w:tr w:rsidR="00270183" w:rsidRPr="00EC07EE" w:rsidTr="00270183">
        <w:trPr>
          <w:trHeight w:val="459"/>
        </w:trPr>
        <w:tc>
          <w:tcPr>
            <w:tcW w:w="2853" w:type="dxa"/>
          </w:tcPr>
          <w:p w:rsidR="00270183" w:rsidRPr="00EC07EE" w:rsidRDefault="00270183" w:rsidP="00EC07E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Todos os aplicativos instalados</w:t>
            </w:r>
          </w:p>
        </w:tc>
        <w:tc>
          <w:tcPr>
            <w:tcW w:w="2914" w:type="dxa"/>
          </w:tcPr>
          <w:p w:rsidR="00270183" w:rsidRPr="00EC07EE" w:rsidRDefault="00270183" w:rsidP="00EC07EE">
            <w:pPr>
              <w:jc w:val="center"/>
              <w:rPr>
                <w:rFonts w:cs="Arial"/>
              </w:rPr>
            </w:pPr>
          </w:p>
        </w:tc>
        <w:tc>
          <w:tcPr>
            <w:tcW w:w="2839" w:type="dxa"/>
          </w:tcPr>
          <w:p w:rsidR="00270183" w:rsidRPr="00EC07EE" w:rsidRDefault="00270183" w:rsidP="00EC07EE">
            <w:pPr>
              <w:jc w:val="center"/>
              <w:rPr>
                <w:rFonts w:cs="Arial"/>
              </w:rPr>
            </w:pPr>
          </w:p>
        </w:tc>
      </w:tr>
    </w:tbl>
    <w:p w:rsidR="00EC07EE" w:rsidRPr="00EC07EE" w:rsidRDefault="00EC07EE" w:rsidP="00EC07EE">
      <w:pPr>
        <w:jc w:val="both"/>
        <w:rPr>
          <w:rFonts w:cs="Arial"/>
        </w:rPr>
      </w:pPr>
    </w:p>
    <w:p w:rsidR="00EC07EE" w:rsidRPr="00EC07EE" w:rsidRDefault="00EC07EE" w:rsidP="00EC07EE">
      <w:pPr>
        <w:jc w:val="both"/>
        <w:rPr>
          <w:rFonts w:cs="Arial"/>
        </w:rPr>
      </w:pPr>
    </w:p>
    <w:p w:rsidR="007E5D97" w:rsidRDefault="00EC07EE" w:rsidP="00EC07EE">
      <w:pPr>
        <w:jc w:val="both"/>
        <w:rPr>
          <w:rFonts w:cs="Arial"/>
        </w:rPr>
      </w:pPr>
      <w:r w:rsidRPr="00EC07EE">
        <w:rPr>
          <w:rFonts w:cs="Arial"/>
        </w:rPr>
        <w:t>Autorizo que, se o equipamento for danificado ou inutilizado por emprego inadequado, mau uso, negligência, perda ou extravio, independentemente de culpa ou dolo, o valor seja descontado na minha remuneração diretamente na folha de pagamento.</w:t>
      </w:r>
    </w:p>
    <w:p w:rsidR="00EC07EE" w:rsidRDefault="00EC07EE" w:rsidP="00EC07EE">
      <w:pPr>
        <w:jc w:val="both"/>
        <w:rPr>
          <w:rFonts w:cs="Arial"/>
          <w:b/>
        </w:rPr>
      </w:pPr>
    </w:p>
    <w:p w:rsidR="00EC07EE" w:rsidRPr="00376E67" w:rsidRDefault="00EC07EE" w:rsidP="00EC07EE">
      <w:pPr>
        <w:jc w:val="right"/>
        <w:rPr>
          <w:rFonts w:cs="Arial"/>
          <w:b/>
        </w:rPr>
      </w:pPr>
      <w:r w:rsidRPr="00376E67">
        <w:rPr>
          <w:rFonts w:cs="Arial"/>
          <w:b/>
        </w:rPr>
        <w:t>Santa Rita, {{data}}</w:t>
      </w:r>
    </w:p>
    <w:p w:rsidR="00EC07EE" w:rsidRDefault="00EC07EE" w:rsidP="00EC07EE">
      <w:pPr>
        <w:jc w:val="right"/>
        <w:rPr>
          <w:rFonts w:cs="Arial"/>
          <w:b/>
        </w:rPr>
      </w:pPr>
      <w:r w:rsidRPr="00376E67">
        <w:rPr>
          <w:rFonts w:cs="Arial"/>
          <w:b/>
        </w:rPr>
        <w:t>Colaborador: {{nome}}</w:t>
      </w:r>
    </w:p>
    <w:p w:rsidR="005732C0" w:rsidRDefault="005732C0" w:rsidP="00EC07EE">
      <w:pPr>
        <w:jc w:val="right"/>
        <w:rPr>
          <w:rFonts w:cs="Arial"/>
          <w:b/>
        </w:rPr>
      </w:pPr>
    </w:p>
    <w:p w:rsidR="005732C0" w:rsidRPr="00376E67" w:rsidRDefault="005732C0" w:rsidP="00EC07EE">
      <w:pPr>
        <w:jc w:val="right"/>
        <w:rPr>
          <w:rFonts w:cs="Arial"/>
          <w:b/>
        </w:rPr>
      </w:pPr>
      <w:r>
        <w:rPr>
          <w:rFonts w:cs="Arial"/>
          <w:b/>
        </w:rPr>
        <w:t>____________________________________________</w:t>
      </w:r>
    </w:p>
    <w:p w:rsidR="00EC07EE" w:rsidRDefault="00EC07EE" w:rsidP="00EC07EE">
      <w:pPr>
        <w:jc w:val="right"/>
        <w:rPr>
          <w:rFonts w:cs="Arial"/>
        </w:rPr>
      </w:pPr>
    </w:p>
    <w:p w:rsidR="00EC07EE" w:rsidRDefault="00EC07EE" w:rsidP="00EC07EE">
      <w:pPr>
        <w:jc w:val="right"/>
        <w:rPr>
          <w:rFonts w:cs="Arial"/>
        </w:rPr>
      </w:pPr>
    </w:p>
    <w:p w:rsidR="00EC07EE" w:rsidRPr="00EC07EE" w:rsidRDefault="00EC07EE" w:rsidP="00EC07EE">
      <w:pPr>
        <w:rPr>
          <w:rFonts w:cs="Arial"/>
        </w:rPr>
      </w:pPr>
      <w:r>
        <w:rPr>
          <w:rFonts w:cs="Arial"/>
        </w:rPr>
        <w:t xml:space="preserve">Equipamento (Celular/Tablet/Notebook) foi entregue: </w:t>
      </w:r>
      <w:r w:rsidRPr="00376E67">
        <w:rPr>
          <w:rFonts w:cs="Arial"/>
          <w:b/>
        </w:rPr>
        <w:t>{{</w:t>
      </w:r>
      <w:proofErr w:type="spellStart"/>
      <w:r w:rsidRPr="00376E67">
        <w:rPr>
          <w:rFonts w:cs="Arial"/>
          <w:b/>
        </w:rPr>
        <w:t>situacao</w:t>
      </w:r>
      <w:proofErr w:type="spellEnd"/>
      <w:r w:rsidRPr="00376E67">
        <w:rPr>
          <w:rFonts w:cs="Arial"/>
          <w:b/>
        </w:rPr>
        <w:t>}}</w:t>
      </w:r>
    </w:p>
    <w:sectPr w:rsidR="00EC07EE" w:rsidRPr="00EC07EE" w:rsidSect="00EC07EE">
      <w:headerReference w:type="even" r:id="rId8"/>
      <w:headerReference w:type="default" r:id="rId9"/>
      <w:headerReference w:type="first" r:id="rId10"/>
      <w:pgSz w:w="11900" w:h="16840"/>
      <w:pgMar w:top="2909" w:right="1701" w:bottom="284" w:left="1701" w:header="170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733" w:rsidRDefault="00074733" w:rsidP="00660F2A">
      <w:r>
        <w:separator/>
      </w:r>
    </w:p>
  </w:endnote>
  <w:endnote w:type="continuationSeparator" w:id="0">
    <w:p w:rsidR="00074733" w:rsidRDefault="00074733" w:rsidP="0066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733" w:rsidRDefault="00074733" w:rsidP="00660F2A">
      <w:r>
        <w:separator/>
      </w:r>
    </w:p>
  </w:footnote>
  <w:footnote w:type="continuationSeparator" w:id="0">
    <w:p w:rsidR="00074733" w:rsidRDefault="00074733" w:rsidP="00660F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1A" w:rsidRDefault="00074733">
    <w:pPr>
      <w:pStyle w:val="Cabealho"/>
    </w:pPr>
    <w:r>
      <w:rPr>
        <w:noProof/>
      </w:rPr>
      <w:pict w14:anchorId="3AC5EA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88568" o:spid="_x0000_s2051" type="#_x0000_t75" alt="" style="position:absolute;margin-left:0;margin-top:0;width:593pt;height:83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o_ValoresHumano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1A" w:rsidRDefault="00074733">
    <w:pPr>
      <w:pStyle w:val="Cabealho"/>
    </w:pPr>
    <w:r>
      <w:rPr>
        <w:noProof/>
      </w:rPr>
      <w:pict w14:anchorId="644698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88569" o:spid="_x0000_s2050" type="#_x0000_t75" alt="" style="position:absolute;margin-left:-84.15pt;margin-top:-145.45pt;width:593pt;height:834pt;z-index:-251650048;mso-wrap-edited:f;mso-width-percent:0;mso-height-percent:0;mso-position-horizontal-relative:margin;mso-position-vertical-relative:margin;mso-width-percent:0;mso-height-percent:0" o:allowincell="f">
          <v:imagedata r:id="rId1" o:title="timbrado_ValoresHumanos"/>
          <w10:wrap anchorx="margin" anchory="margin"/>
        </v:shape>
      </w:pict>
    </w:r>
    <w:r w:rsidR="00EC07EE">
      <w:t>‘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11A" w:rsidRDefault="00074733">
    <w:pPr>
      <w:pStyle w:val="Cabealho"/>
    </w:pPr>
    <w:r>
      <w:rPr>
        <w:noProof/>
      </w:rPr>
      <w:pict w14:anchorId="20D780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88567" o:spid="_x0000_s2049" type="#_x0000_t75" alt="" style="position:absolute;margin-left:0;margin-top:0;width:593pt;height:83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timbrado_ValoresHumano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1953"/>
    <w:multiLevelType w:val="hybridMultilevel"/>
    <w:tmpl w:val="79DEA3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0EC162A"/>
    <w:multiLevelType w:val="hybridMultilevel"/>
    <w:tmpl w:val="1CD0C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FF5C66"/>
    <w:multiLevelType w:val="hybridMultilevel"/>
    <w:tmpl w:val="EC1ECF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E605EF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4914C2C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5D859AD"/>
    <w:multiLevelType w:val="hybridMultilevel"/>
    <w:tmpl w:val="ADB6B89C"/>
    <w:lvl w:ilvl="0" w:tplc="B07AB3BC">
      <w:start w:val="1"/>
      <w:numFmt w:val="decimalZero"/>
      <w:lvlText w:val="%1-"/>
      <w:lvlJc w:val="left"/>
      <w:pPr>
        <w:ind w:left="1174" w:hanging="46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9F24632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90128C"/>
    <w:multiLevelType w:val="hybridMultilevel"/>
    <w:tmpl w:val="C4AA3428"/>
    <w:lvl w:ilvl="0" w:tplc="8FCCF7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D9364CC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0A11820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1424571"/>
    <w:multiLevelType w:val="hybridMultilevel"/>
    <w:tmpl w:val="95BE3A9C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12DE7F93"/>
    <w:multiLevelType w:val="hybridMultilevel"/>
    <w:tmpl w:val="21C870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85A69FA"/>
    <w:multiLevelType w:val="hybridMultilevel"/>
    <w:tmpl w:val="E31405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F10110"/>
    <w:multiLevelType w:val="hybridMultilevel"/>
    <w:tmpl w:val="C95418A4"/>
    <w:lvl w:ilvl="0" w:tplc="B67681B4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  <w:sz w:val="28"/>
        <w:szCs w:val="28"/>
      </w:rPr>
    </w:lvl>
    <w:lvl w:ilvl="1" w:tplc="04160003" w:tentative="1">
      <w:start w:val="1"/>
      <w:numFmt w:val="bullet"/>
      <w:lvlText w:val="o"/>
      <w:lvlJc w:val="left"/>
      <w:pPr>
        <w:ind w:left="23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8" w:hanging="360"/>
      </w:pPr>
      <w:rPr>
        <w:rFonts w:ascii="Wingdings" w:hAnsi="Wingdings" w:hint="default"/>
      </w:rPr>
    </w:lvl>
  </w:abstractNum>
  <w:abstractNum w:abstractNumId="14">
    <w:nsid w:val="19515D57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1AD19FA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62D5270"/>
    <w:multiLevelType w:val="hybridMultilevel"/>
    <w:tmpl w:val="ABFA24F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2675093A"/>
    <w:multiLevelType w:val="hybridMultilevel"/>
    <w:tmpl w:val="6CDA4F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7D3DD8"/>
    <w:multiLevelType w:val="hybridMultilevel"/>
    <w:tmpl w:val="87AC6E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B773BDB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E03648F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2EAC2C88"/>
    <w:multiLevelType w:val="hybridMultilevel"/>
    <w:tmpl w:val="1A1274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5557F1"/>
    <w:multiLevelType w:val="hybridMultilevel"/>
    <w:tmpl w:val="15DC1D2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32214944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6EB0467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7B602FC"/>
    <w:multiLevelType w:val="hybridMultilevel"/>
    <w:tmpl w:val="7BE2F0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9E843CD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3B9865AF"/>
    <w:multiLevelType w:val="hybridMultilevel"/>
    <w:tmpl w:val="55061C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3C2A5762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3CFC4F2A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3D10576D"/>
    <w:multiLevelType w:val="hybridMultilevel"/>
    <w:tmpl w:val="E4F8AAAE"/>
    <w:lvl w:ilvl="0" w:tplc="43268C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23401F1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3C47AF3"/>
    <w:multiLevelType w:val="hybridMultilevel"/>
    <w:tmpl w:val="112AC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080E99"/>
    <w:multiLevelType w:val="hybridMultilevel"/>
    <w:tmpl w:val="921E26C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56D15064"/>
    <w:multiLevelType w:val="hybridMultilevel"/>
    <w:tmpl w:val="BD3AE9E4"/>
    <w:lvl w:ilvl="0" w:tplc="0416000F">
      <w:start w:val="1"/>
      <w:numFmt w:val="decimal"/>
      <w:lvlText w:val="%1."/>
      <w:lvlJc w:val="left"/>
      <w:pPr>
        <w:ind w:left="1426" w:hanging="360"/>
      </w:pPr>
    </w:lvl>
    <w:lvl w:ilvl="1" w:tplc="04160019" w:tentative="1">
      <w:start w:val="1"/>
      <w:numFmt w:val="lowerLetter"/>
      <w:lvlText w:val="%2."/>
      <w:lvlJc w:val="left"/>
      <w:pPr>
        <w:ind w:left="2146" w:hanging="360"/>
      </w:pPr>
    </w:lvl>
    <w:lvl w:ilvl="2" w:tplc="0416001B" w:tentative="1">
      <w:start w:val="1"/>
      <w:numFmt w:val="lowerRoman"/>
      <w:lvlText w:val="%3."/>
      <w:lvlJc w:val="right"/>
      <w:pPr>
        <w:ind w:left="2866" w:hanging="180"/>
      </w:pPr>
    </w:lvl>
    <w:lvl w:ilvl="3" w:tplc="0416000F" w:tentative="1">
      <w:start w:val="1"/>
      <w:numFmt w:val="decimal"/>
      <w:lvlText w:val="%4."/>
      <w:lvlJc w:val="left"/>
      <w:pPr>
        <w:ind w:left="3586" w:hanging="360"/>
      </w:pPr>
    </w:lvl>
    <w:lvl w:ilvl="4" w:tplc="04160019" w:tentative="1">
      <w:start w:val="1"/>
      <w:numFmt w:val="lowerLetter"/>
      <w:lvlText w:val="%5."/>
      <w:lvlJc w:val="left"/>
      <w:pPr>
        <w:ind w:left="4306" w:hanging="360"/>
      </w:pPr>
    </w:lvl>
    <w:lvl w:ilvl="5" w:tplc="0416001B" w:tentative="1">
      <w:start w:val="1"/>
      <w:numFmt w:val="lowerRoman"/>
      <w:lvlText w:val="%6."/>
      <w:lvlJc w:val="right"/>
      <w:pPr>
        <w:ind w:left="5026" w:hanging="180"/>
      </w:pPr>
    </w:lvl>
    <w:lvl w:ilvl="6" w:tplc="0416000F" w:tentative="1">
      <w:start w:val="1"/>
      <w:numFmt w:val="decimal"/>
      <w:lvlText w:val="%7."/>
      <w:lvlJc w:val="left"/>
      <w:pPr>
        <w:ind w:left="5746" w:hanging="360"/>
      </w:pPr>
    </w:lvl>
    <w:lvl w:ilvl="7" w:tplc="04160019" w:tentative="1">
      <w:start w:val="1"/>
      <w:numFmt w:val="lowerLetter"/>
      <w:lvlText w:val="%8."/>
      <w:lvlJc w:val="left"/>
      <w:pPr>
        <w:ind w:left="6466" w:hanging="360"/>
      </w:pPr>
    </w:lvl>
    <w:lvl w:ilvl="8" w:tplc="0416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5">
    <w:nsid w:val="570B1A56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8FD233A"/>
    <w:multiLevelType w:val="hybridMultilevel"/>
    <w:tmpl w:val="5FF8091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>
    <w:nsid w:val="5B627934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5D37437C"/>
    <w:multiLevelType w:val="hybridMultilevel"/>
    <w:tmpl w:val="42B82368"/>
    <w:lvl w:ilvl="0" w:tplc="0416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9">
    <w:nsid w:val="62843618"/>
    <w:multiLevelType w:val="hybridMultilevel"/>
    <w:tmpl w:val="DD081D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>
    <w:nsid w:val="650A6C69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650496A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66F64630"/>
    <w:multiLevelType w:val="hybridMultilevel"/>
    <w:tmpl w:val="CAC6B2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95666A"/>
    <w:multiLevelType w:val="hybridMultilevel"/>
    <w:tmpl w:val="66CE7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0F24941"/>
    <w:multiLevelType w:val="hybridMultilevel"/>
    <w:tmpl w:val="F54891A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5">
    <w:nsid w:val="768E0974"/>
    <w:multiLevelType w:val="hybridMultilevel"/>
    <w:tmpl w:val="E6306DF0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>
    <w:nsid w:val="7A835983"/>
    <w:multiLevelType w:val="hybridMultilevel"/>
    <w:tmpl w:val="6EC02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C30717"/>
    <w:multiLevelType w:val="hybridMultilevel"/>
    <w:tmpl w:val="18BC543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>
    <w:nsid w:val="7D336EDF"/>
    <w:multiLevelType w:val="hybridMultilevel"/>
    <w:tmpl w:val="245C260C"/>
    <w:lvl w:ilvl="0" w:tplc="DF7A0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D394C79"/>
    <w:multiLevelType w:val="hybridMultilevel"/>
    <w:tmpl w:val="E79ABD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44"/>
  </w:num>
  <w:num w:numId="3">
    <w:abstractNumId w:val="45"/>
  </w:num>
  <w:num w:numId="4">
    <w:abstractNumId w:val="5"/>
  </w:num>
  <w:num w:numId="5">
    <w:abstractNumId w:val="12"/>
  </w:num>
  <w:num w:numId="6">
    <w:abstractNumId w:val="32"/>
  </w:num>
  <w:num w:numId="7">
    <w:abstractNumId w:val="33"/>
  </w:num>
  <w:num w:numId="8">
    <w:abstractNumId w:val="13"/>
  </w:num>
  <w:num w:numId="9">
    <w:abstractNumId w:val="42"/>
  </w:num>
  <w:num w:numId="10">
    <w:abstractNumId w:val="36"/>
  </w:num>
  <w:num w:numId="11">
    <w:abstractNumId w:val="43"/>
  </w:num>
  <w:num w:numId="12">
    <w:abstractNumId w:val="0"/>
  </w:num>
  <w:num w:numId="13">
    <w:abstractNumId w:val="11"/>
  </w:num>
  <w:num w:numId="14">
    <w:abstractNumId w:val="25"/>
  </w:num>
  <w:num w:numId="15">
    <w:abstractNumId w:val="22"/>
  </w:num>
  <w:num w:numId="16">
    <w:abstractNumId w:val="46"/>
  </w:num>
  <w:num w:numId="17">
    <w:abstractNumId w:val="35"/>
  </w:num>
  <w:num w:numId="18">
    <w:abstractNumId w:val="4"/>
  </w:num>
  <w:num w:numId="19">
    <w:abstractNumId w:val="47"/>
  </w:num>
  <w:num w:numId="20">
    <w:abstractNumId w:val="37"/>
  </w:num>
  <w:num w:numId="21">
    <w:abstractNumId w:val="6"/>
  </w:num>
  <w:num w:numId="22">
    <w:abstractNumId w:val="26"/>
  </w:num>
  <w:num w:numId="23">
    <w:abstractNumId w:val="15"/>
  </w:num>
  <w:num w:numId="24">
    <w:abstractNumId w:val="3"/>
  </w:num>
  <w:num w:numId="25">
    <w:abstractNumId w:val="29"/>
  </w:num>
  <w:num w:numId="26">
    <w:abstractNumId w:val="41"/>
  </w:num>
  <w:num w:numId="27">
    <w:abstractNumId w:val="19"/>
  </w:num>
  <w:num w:numId="28">
    <w:abstractNumId w:val="14"/>
  </w:num>
  <w:num w:numId="29">
    <w:abstractNumId w:val="39"/>
  </w:num>
  <w:num w:numId="30">
    <w:abstractNumId w:val="1"/>
  </w:num>
  <w:num w:numId="31">
    <w:abstractNumId w:val="38"/>
  </w:num>
  <w:num w:numId="32">
    <w:abstractNumId w:val="17"/>
  </w:num>
  <w:num w:numId="33">
    <w:abstractNumId w:val="2"/>
  </w:num>
  <w:num w:numId="34">
    <w:abstractNumId w:val="49"/>
  </w:num>
  <w:num w:numId="35">
    <w:abstractNumId w:val="7"/>
  </w:num>
  <w:num w:numId="36">
    <w:abstractNumId w:val="21"/>
  </w:num>
  <w:num w:numId="37">
    <w:abstractNumId w:val="16"/>
  </w:num>
  <w:num w:numId="38">
    <w:abstractNumId w:val="48"/>
  </w:num>
  <w:num w:numId="39">
    <w:abstractNumId w:val="18"/>
  </w:num>
  <w:num w:numId="40">
    <w:abstractNumId w:val="27"/>
  </w:num>
  <w:num w:numId="41">
    <w:abstractNumId w:val="9"/>
  </w:num>
  <w:num w:numId="42">
    <w:abstractNumId w:val="8"/>
  </w:num>
  <w:num w:numId="43">
    <w:abstractNumId w:val="40"/>
  </w:num>
  <w:num w:numId="44">
    <w:abstractNumId w:val="28"/>
  </w:num>
  <w:num w:numId="45">
    <w:abstractNumId w:val="20"/>
  </w:num>
  <w:num w:numId="46">
    <w:abstractNumId w:val="31"/>
  </w:num>
  <w:num w:numId="47">
    <w:abstractNumId w:val="23"/>
  </w:num>
  <w:num w:numId="48">
    <w:abstractNumId w:val="24"/>
  </w:num>
  <w:num w:numId="49">
    <w:abstractNumId w:val="10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E23"/>
    <w:rsid w:val="0000092F"/>
    <w:rsid w:val="00002E97"/>
    <w:rsid w:val="00010352"/>
    <w:rsid w:val="00017644"/>
    <w:rsid w:val="00017946"/>
    <w:rsid w:val="00022DC7"/>
    <w:rsid w:val="000304E8"/>
    <w:rsid w:val="000313B7"/>
    <w:rsid w:val="0004703F"/>
    <w:rsid w:val="00050705"/>
    <w:rsid w:val="00055FE5"/>
    <w:rsid w:val="00060DC8"/>
    <w:rsid w:val="00064617"/>
    <w:rsid w:val="00070281"/>
    <w:rsid w:val="00074733"/>
    <w:rsid w:val="000833C7"/>
    <w:rsid w:val="00084B81"/>
    <w:rsid w:val="000A1A0F"/>
    <w:rsid w:val="000A3ABF"/>
    <w:rsid w:val="000B5770"/>
    <w:rsid w:val="000B72C4"/>
    <w:rsid w:val="000C4346"/>
    <w:rsid w:val="000D22B0"/>
    <w:rsid w:val="000D6E72"/>
    <w:rsid w:val="000D6F36"/>
    <w:rsid w:val="000E200A"/>
    <w:rsid w:val="000E32D6"/>
    <w:rsid w:val="000E391E"/>
    <w:rsid w:val="000F6A15"/>
    <w:rsid w:val="00100059"/>
    <w:rsid w:val="0011725E"/>
    <w:rsid w:val="001471F7"/>
    <w:rsid w:val="001542F3"/>
    <w:rsid w:val="00162201"/>
    <w:rsid w:val="00165184"/>
    <w:rsid w:val="0016574A"/>
    <w:rsid w:val="0017415A"/>
    <w:rsid w:val="00195CC9"/>
    <w:rsid w:val="001B2BAB"/>
    <w:rsid w:val="001C2A34"/>
    <w:rsid w:val="001D0F3A"/>
    <w:rsid w:val="001D5E88"/>
    <w:rsid w:val="001D6253"/>
    <w:rsid w:val="001E26A0"/>
    <w:rsid w:val="001F73D1"/>
    <w:rsid w:val="00211907"/>
    <w:rsid w:val="00211B7D"/>
    <w:rsid w:val="00217608"/>
    <w:rsid w:val="00221B54"/>
    <w:rsid w:val="00245D6C"/>
    <w:rsid w:val="002504B9"/>
    <w:rsid w:val="0026341A"/>
    <w:rsid w:val="00270183"/>
    <w:rsid w:val="00270FA0"/>
    <w:rsid w:val="00273F55"/>
    <w:rsid w:val="00277AAF"/>
    <w:rsid w:val="002801E1"/>
    <w:rsid w:val="0028416E"/>
    <w:rsid w:val="002B4A04"/>
    <w:rsid w:val="002C432C"/>
    <w:rsid w:val="002D521D"/>
    <w:rsid w:val="002E29D5"/>
    <w:rsid w:val="002E4AD4"/>
    <w:rsid w:val="002E4F72"/>
    <w:rsid w:val="002E580A"/>
    <w:rsid w:val="002F183C"/>
    <w:rsid w:val="002F4902"/>
    <w:rsid w:val="002F5B6F"/>
    <w:rsid w:val="00303606"/>
    <w:rsid w:val="0031104B"/>
    <w:rsid w:val="00345377"/>
    <w:rsid w:val="00350155"/>
    <w:rsid w:val="00360419"/>
    <w:rsid w:val="003622A2"/>
    <w:rsid w:val="003766B2"/>
    <w:rsid w:val="00376E67"/>
    <w:rsid w:val="00381C32"/>
    <w:rsid w:val="00385D2C"/>
    <w:rsid w:val="00393F87"/>
    <w:rsid w:val="0039555E"/>
    <w:rsid w:val="003A2B43"/>
    <w:rsid w:val="003B08FD"/>
    <w:rsid w:val="003B0DCF"/>
    <w:rsid w:val="003C0EC4"/>
    <w:rsid w:val="003C27D2"/>
    <w:rsid w:val="003C3B8A"/>
    <w:rsid w:val="003D0C4E"/>
    <w:rsid w:val="003D1759"/>
    <w:rsid w:val="003D4719"/>
    <w:rsid w:val="003D5F43"/>
    <w:rsid w:val="003F13EF"/>
    <w:rsid w:val="003F711A"/>
    <w:rsid w:val="00412BFC"/>
    <w:rsid w:val="00420C32"/>
    <w:rsid w:val="0043633B"/>
    <w:rsid w:val="00436CAB"/>
    <w:rsid w:val="004402F7"/>
    <w:rsid w:val="0044470E"/>
    <w:rsid w:val="00460C28"/>
    <w:rsid w:val="00462FD6"/>
    <w:rsid w:val="00466AA4"/>
    <w:rsid w:val="004754F3"/>
    <w:rsid w:val="004761F5"/>
    <w:rsid w:val="004775B8"/>
    <w:rsid w:val="00482893"/>
    <w:rsid w:val="00495E4F"/>
    <w:rsid w:val="004A5EE9"/>
    <w:rsid w:val="004B030F"/>
    <w:rsid w:val="004B5573"/>
    <w:rsid w:val="004B5B90"/>
    <w:rsid w:val="004B637D"/>
    <w:rsid w:val="004B72E9"/>
    <w:rsid w:val="004C4195"/>
    <w:rsid w:val="004D2F74"/>
    <w:rsid w:val="004D40E6"/>
    <w:rsid w:val="004F03C1"/>
    <w:rsid w:val="005018B6"/>
    <w:rsid w:val="005046C6"/>
    <w:rsid w:val="00506A3F"/>
    <w:rsid w:val="00506DF1"/>
    <w:rsid w:val="00525BFB"/>
    <w:rsid w:val="00527D84"/>
    <w:rsid w:val="00530B48"/>
    <w:rsid w:val="00534104"/>
    <w:rsid w:val="00535400"/>
    <w:rsid w:val="005357C4"/>
    <w:rsid w:val="0054079F"/>
    <w:rsid w:val="00557ECC"/>
    <w:rsid w:val="00563EEF"/>
    <w:rsid w:val="00565EC5"/>
    <w:rsid w:val="005719FF"/>
    <w:rsid w:val="005732C0"/>
    <w:rsid w:val="0058178D"/>
    <w:rsid w:val="00596D66"/>
    <w:rsid w:val="005A0178"/>
    <w:rsid w:val="005A39C7"/>
    <w:rsid w:val="005A6D72"/>
    <w:rsid w:val="005A6F8D"/>
    <w:rsid w:val="005B23C4"/>
    <w:rsid w:val="005B41C1"/>
    <w:rsid w:val="005C07B3"/>
    <w:rsid w:val="005C0B7F"/>
    <w:rsid w:val="005D43DD"/>
    <w:rsid w:val="005D7E58"/>
    <w:rsid w:val="00606DAF"/>
    <w:rsid w:val="006120B7"/>
    <w:rsid w:val="0061542C"/>
    <w:rsid w:val="00624CF2"/>
    <w:rsid w:val="0063079B"/>
    <w:rsid w:val="00633E0A"/>
    <w:rsid w:val="00646193"/>
    <w:rsid w:val="00650040"/>
    <w:rsid w:val="00654973"/>
    <w:rsid w:val="00660F2A"/>
    <w:rsid w:val="00661FFB"/>
    <w:rsid w:val="00662F21"/>
    <w:rsid w:val="006647A8"/>
    <w:rsid w:val="0067420B"/>
    <w:rsid w:val="00680482"/>
    <w:rsid w:val="00683333"/>
    <w:rsid w:val="006860D2"/>
    <w:rsid w:val="00694BB5"/>
    <w:rsid w:val="006A2480"/>
    <w:rsid w:val="006A789C"/>
    <w:rsid w:val="006B546C"/>
    <w:rsid w:val="006B5EB3"/>
    <w:rsid w:val="006C1D5F"/>
    <w:rsid w:val="006E68D0"/>
    <w:rsid w:val="006F13D4"/>
    <w:rsid w:val="006F6655"/>
    <w:rsid w:val="00701F9A"/>
    <w:rsid w:val="00717A1B"/>
    <w:rsid w:val="007268FE"/>
    <w:rsid w:val="0072736A"/>
    <w:rsid w:val="00727EEA"/>
    <w:rsid w:val="00780C94"/>
    <w:rsid w:val="007834F3"/>
    <w:rsid w:val="007950D2"/>
    <w:rsid w:val="007B39F8"/>
    <w:rsid w:val="007B4974"/>
    <w:rsid w:val="007B7A38"/>
    <w:rsid w:val="007C21A6"/>
    <w:rsid w:val="007D40E1"/>
    <w:rsid w:val="007E29B3"/>
    <w:rsid w:val="007E5D97"/>
    <w:rsid w:val="007F0AA3"/>
    <w:rsid w:val="007F0B6C"/>
    <w:rsid w:val="007F39CA"/>
    <w:rsid w:val="007F429D"/>
    <w:rsid w:val="00813EC6"/>
    <w:rsid w:val="00825F7C"/>
    <w:rsid w:val="00827326"/>
    <w:rsid w:val="00851AE4"/>
    <w:rsid w:val="00857494"/>
    <w:rsid w:val="00861883"/>
    <w:rsid w:val="00875CC6"/>
    <w:rsid w:val="008771DA"/>
    <w:rsid w:val="008852BA"/>
    <w:rsid w:val="0089128A"/>
    <w:rsid w:val="00896AD0"/>
    <w:rsid w:val="008A2839"/>
    <w:rsid w:val="008A3C3C"/>
    <w:rsid w:val="008C7C23"/>
    <w:rsid w:val="008D2F35"/>
    <w:rsid w:val="008D4FB5"/>
    <w:rsid w:val="009017EB"/>
    <w:rsid w:val="00902324"/>
    <w:rsid w:val="00910842"/>
    <w:rsid w:val="009154FE"/>
    <w:rsid w:val="0091645B"/>
    <w:rsid w:val="0091736E"/>
    <w:rsid w:val="0093413C"/>
    <w:rsid w:val="00937743"/>
    <w:rsid w:val="0095449F"/>
    <w:rsid w:val="00964775"/>
    <w:rsid w:val="00966254"/>
    <w:rsid w:val="00972764"/>
    <w:rsid w:val="0097601A"/>
    <w:rsid w:val="00976D24"/>
    <w:rsid w:val="00982978"/>
    <w:rsid w:val="00992397"/>
    <w:rsid w:val="009954ED"/>
    <w:rsid w:val="009A4DCB"/>
    <w:rsid w:val="009B25A1"/>
    <w:rsid w:val="009B2F5F"/>
    <w:rsid w:val="009D6173"/>
    <w:rsid w:val="009E310F"/>
    <w:rsid w:val="009E4993"/>
    <w:rsid w:val="009F73D4"/>
    <w:rsid w:val="00A0189F"/>
    <w:rsid w:val="00A12708"/>
    <w:rsid w:val="00A207E0"/>
    <w:rsid w:val="00A25C54"/>
    <w:rsid w:val="00A3113A"/>
    <w:rsid w:val="00A3272F"/>
    <w:rsid w:val="00A355BA"/>
    <w:rsid w:val="00A425A9"/>
    <w:rsid w:val="00A445C8"/>
    <w:rsid w:val="00A45EF4"/>
    <w:rsid w:val="00A45F74"/>
    <w:rsid w:val="00A46A28"/>
    <w:rsid w:val="00A523D3"/>
    <w:rsid w:val="00A536BC"/>
    <w:rsid w:val="00A7417F"/>
    <w:rsid w:val="00A76EF1"/>
    <w:rsid w:val="00A778FC"/>
    <w:rsid w:val="00A82915"/>
    <w:rsid w:val="00A857A8"/>
    <w:rsid w:val="00A86A0C"/>
    <w:rsid w:val="00A9669E"/>
    <w:rsid w:val="00AA233B"/>
    <w:rsid w:val="00AA58A2"/>
    <w:rsid w:val="00AC542C"/>
    <w:rsid w:val="00AD5253"/>
    <w:rsid w:val="00AE2E23"/>
    <w:rsid w:val="00AE770B"/>
    <w:rsid w:val="00AF528D"/>
    <w:rsid w:val="00B008FF"/>
    <w:rsid w:val="00B12BE7"/>
    <w:rsid w:val="00B20013"/>
    <w:rsid w:val="00B212C7"/>
    <w:rsid w:val="00B22D8E"/>
    <w:rsid w:val="00B26DF7"/>
    <w:rsid w:val="00B34E4B"/>
    <w:rsid w:val="00B40EE8"/>
    <w:rsid w:val="00B426F0"/>
    <w:rsid w:val="00B43444"/>
    <w:rsid w:val="00B43CDE"/>
    <w:rsid w:val="00B6443A"/>
    <w:rsid w:val="00B65D3B"/>
    <w:rsid w:val="00B775F7"/>
    <w:rsid w:val="00B81CFC"/>
    <w:rsid w:val="00B83137"/>
    <w:rsid w:val="00B878CE"/>
    <w:rsid w:val="00BB0F6B"/>
    <w:rsid w:val="00BB7520"/>
    <w:rsid w:val="00BD3817"/>
    <w:rsid w:val="00BD7B58"/>
    <w:rsid w:val="00BE1792"/>
    <w:rsid w:val="00BE3807"/>
    <w:rsid w:val="00BE726E"/>
    <w:rsid w:val="00BF0DA1"/>
    <w:rsid w:val="00BF6DBE"/>
    <w:rsid w:val="00C03484"/>
    <w:rsid w:val="00C11AA9"/>
    <w:rsid w:val="00C14B7F"/>
    <w:rsid w:val="00C20483"/>
    <w:rsid w:val="00C22761"/>
    <w:rsid w:val="00C250B1"/>
    <w:rsid w:val="00C26527"/>
    <w:rsid w:val="00C27584"/>
    <w:rsid w:val="00C31BD1"/>
    <w:rsid w:val="00C42168"/>
    <w:rsid w:val="00C54265"/>
    <w:rsid w:val="00C74C1E"/>
    <w:rsid w:val="00C74F1C"/>
    <w:rsid w:val="00C7700A"/>
    <w:rsid w:val="00C9123A"/>
    <w:rsid w:val="00CB79CF"/>
    <w:rsid w:val="00CC37D8"/>
    <w:rsid w:val="00CC4BF7"/>
    <w:rsid w:val="00CC7EEF"/>
    <w:rsid w:val="00CD34AF"/>
    <w:rsid w:val="00CE001B"/>
    <w:rsid w:val="00CE1A3E"/>
    <w:rsid w:val="00CE37CE"/>
    <w:rsid w:val="00CE3FA3"/>
    <w:rsid w:val="00CF33CE"/>
    <w:rsid w:val="00D043FA"/>
    <w:rsid w:val="00D06BFA"/>
    <w:rsid w:val="00D10F97"/>
    <w:rsid w:val="00D1281E"/>
    <w:rsid w:val="00D13D9A"/>
    <w:rsid w:val="00D16486"/>
    <w:rsid w:val="00D64B23"/>
    <w:rsid w:val="00D7111F"/>
    <w:rsid w:val="00D9717C"/>
    <w:rsid w:val="00D9761A"/>
    <w:rsid w:val="00D97B30"/>
    <w:rsid w:val="00DA694E"/>
    <w:rsid w:val="00DB52B7"/>
    <w:rsid w:val="00DB72D4"/>
    <w:rsid w:val="00DC3B2C"/>
    <w:rsid w:val="00DE0389"/>
    <w:rsid w:val="00DE277A"/>
    <w:rsid w:val="00DE4954"/>
    <w:rsid w:val="00DE6C12"/>
    <w:rsid w:val="00DF1744"/>
    <w:rsid w:val="00DF68FF"/>
    <w:rsid w:val="00E059CB"/>
    <w:rsid w:val="00E2773C"/>
    <w:rsid w:val="00E316F8"/>
    <w:rsid w:val="00E36BB8"/>
    <w:rsid w:val="00E41061"/>
    <w:rsid w:val="00E45FA6"/>
    <w:rsid w:val="00E46809"/>
    <w:rsid w:val="00E46D12"/>
    <w:rsid w:val="00E47312"/>
    <w:rsid w:val="00E505D4"/>
    <w:rsid w:val="00E506F5"/>
    <w:rsid w:val="00E555E3"/>
    <w:rsid w:val="00E710ED"/>
    <w:rsid w:val="00E837B2"/>
    <w:rsid w:val="00E84915"/>
    <w:rsid w:val="00E87201"/>
    <w:rsid w:val="00EA21CB"/>
    <w:rsid w:val="00EB7016"/>
    <w:rsid w:val="00EC07EE"/>
    <w:rsid w:val="00EC2602"/>
    <w:rsid w:val="00ED1C75"/>
    <w:rsid w:val="00EE7478"/>
    <w:rsid w:val="00EF7E23"/>
    <w:rsid w:val="00F11922"/>
    <w:rsid w:val="00F22518"/>
    <w:rsid w:val="00F233C6"/>
    <w:rsid w:val="00F26259"/>
    <w:rsid w:val="00F304C3"/>
    <w:rsid w:val="00F3450C"/>
    <w:rsid w:val="00F41E66"/>
    <w:rsid w:val="00F437F2"/>
    <w:rsid w:val="00F47B22"/>
    <w:rsid w:val="00F656CA"/>
    <w:rsid w:val="00F65A8C"/>
    <w:rsid w:val="00F70C78"/>
    <w:rsid w:val="00F71691"/>
    <w:rsid w:val="00F71AE6"/>
    <w:rsid w:val="00F81EA2"/>
    <w:rsid w:val="00F93B59"/>
    <w:rsid w:val="00FB2AF8"/>
    <w:rsid w:val="00FB71EC"/>
    <w:rsid w:val="00FC6031"/>
    <w:rsid w:val="00FC6C58"/>
    <w:rsid w:val="00FD1C56"/>
    <w:rsid w:val="00FE1081"/>
    <w:rsid w:val="00FF132F"/>
    <w:rsid w:val="00FF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700D5449-BC22-4059-A575-BDCD2F83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807"/>
    <w:rPr>
      <w:rFonts w:ascii="Arial" w:hAnsi="Arial"/>
    </w:rPr>
  </w:style>
  <w:style w:type="paragraph" w:styleId="Ttulo1">
    <w:name w:val="heading 1"/>
    <w:basedOn w:val="Normal"/>
    <w:next w:val="Normal"/>
    <w:link w:val="Ttulo1Char"/>
    <w:qFormat/>
    <w:rsid w:val="0017415A"/>
    <w:pPr>
      <w:keepNext/>
      <w:jc w:val="center"/>
      <w:outlineLvl w:val="0"/>
    </w:pPr>
    <w:rPr>
      <w:rFonts w:ascii="Tahoma" w:eastAsia="Times New Roman" w:hAnsi="Tahoma" w:cs="Tahoma"/>
      <w:b/>
      <w:bCs/>
      <w:i/>
      <w:iCs/>
      <w:sz w:val="28"/>
      <w:u w:val="single"/>
      <w:lang w:eastAsia="pt-BR"/>
    </w:rPr>
  </w:style>
  <w:style w:type="paragraph" w:styleId="Ttulo2">
    <w:name w:val="heading 2"/>
    <w:basedOn w:val="Normal"/>
    <w:next w:val="Normal"/>
    <w:link w:val="Ttulo2Char"/>
    <w:qFormat/>
    <w:rsid w:val="0017415A"/>
    <w:pPr>
      <w:keepNext/>
      <w:outlineLvl w:val="1"/>
    </w:pPr>
    <w:rPr>
      <w:rFonts w:ascii="Tahoma" w:eastAsia="Times New Roman" w:hAnsi="Tahoma" w:cs="Tahoma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60F2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0F2A"/>
  </w:style>
  <w:style w:type="paragraph" w:styleId="Rodap">
    <w:name w:val="footer"/>
    <w:basedOn w:val="Normal"/>
    <w:link w:val="RodapChar"/>
    <w:uiPriority w:val="99"/>
    <w:unhideWhenUsed/>
    <w:rsid w:val="00660F2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60F2A"/>
  </w:style>
  <w:style w:type="paragraph" w:styleId="PargrafodaLista">
    <w:name w:val="List Paragraph"/>
    <w:basedOn w:val="Normal"/>
    <w:uiPriority w:val="34"/>
    <w:qFormat/>
    <w:rsid w:val="00AE2E2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1542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1542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81EA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table" w:styleId="Tabelacomgrade">
    <w:name w:val="Table Grid"/>
    <w:basedOn w:val="Tabelanormal"/>
    <w:uiPriority w:val="39"/>
    <w:rsid w:val="00AD52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17415A"/>
    <w:rPr>
      <w:rFonts w:ascii="Tahoma" w:eastAsia="Times New Roman" w:hAnsi="Tahoma" w:cs="Tahoma"/>
      <w:b/>
      <w:bCs/>
      <w:i/>
      <w:iCs/>
      <w:sz w:val="28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17415A"/>
    <w:rPr>
      <w:rFonts w:ascii="Tahoma" w:eastAsia="Times New Roman" w:hAnsi="Tahoma" w:cs="Tahoma"/>
      <w:sz w:val="28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50155"/>
    <w:rPr>
      <w:color w:val="0563C1"/>
      <w:u w:val="single"/>
    </w:rPr>
  </w:style>
  <w:style w:type="paragraph" w:customStyle="1" w:styleId="Default">
    <w:name w:val="Default"/>
    <w:rsid w:val="00350155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Forte">
    <w:name w:val="Strong"/>
    <w:basedOn w:val="Fontepargpadro"/>
    <w:uiPriority w:val="22"/>
    <w:qFormat/>
    <w:rsid w:val="00E36BB8"/>
    <w:rPr>
      <w:b/>
      <w:bCs/>
    </w:rPr>
  </w:style>
  <w:style w:type="paragraph" w:styleId="Corpodetexto">
    <w:name w:val="Body Text"/>
    <w:basedOn w:val="Normal"/>
    <w:link w:val="CorpodetextoChar"/>
    <w:rsid w:val="00B26DF7"/>
    <w:pPr>
      <w:spacing w:line="360" w:lineRule="auto"/>
      <w:jc w:val="both"/>
    </w:pPr>
    <w:rPr>
      <w:rFonts w:eastAsia="Times New Roman" w:cs="Times New Roman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B26DF7"/>
    <w:rPr>
      <w:rFonts w:ascii="Arial" w:eastAsia="Times New Roman" w:hAnsi="Arial" w:cs="Times New Roman"/>
      <w:lang w:eastAsia="pt-BR"/>
    </w:rPr>
  </w:style>
  <w:style w:type="paragraph" w:customStyle="1" w:styleId="arial">
    <w:name w:val="arial"/>
    <w:basedOn w:val="Normal"/>
    <w:rsid w:val="00B26DF7"/>
    <w:pPr>
      <w:jc w:val="both"/>
    </w:pPr>
    <w:rPr>
      <w:rFonts w:ascii="Times New Roman" w:eastAsia="Times New Roman" w:hAnsi="Times New Roman" w:cs="Times New Roman"/>
      <w:sz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H\Modelo\Modelo_Timbrado_Valores_Humanos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27B513C-2A24-4886-AE3B-6B4D56654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Modelo_Timbrado_Valores_Humanos.dotx</Template>
  <TotalTime>97</TotalTime>
  <Pages>1</Pages>
  <Words>256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Mailton Franca</dc:creator>
  <cp:keywords/>
  <dc:description/>
  <cp:lastModifiedBy>Bruno Viana</cp:lastModifiedBy>
  <cp:revision>20</cp:revision>
  <cp:lastPrinted>2025-04-07T10:44:00Z</cp:lastPrinted>
  <dcterms:created xsi:type="dcterms:W3CDTF">2025-04-09T17:39:00Z</dcterms:created>
  <dcterms:modified xsi:type="dcterms:W3CDTF">2025-08-08T12:11:00Z</dcterms:modified>
</cp:coreProperties>
</file>