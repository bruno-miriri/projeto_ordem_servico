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48" w:rsidRPr="007E5D97" w:rsidRDefault="007E5D97" w:rsidP="007E5D97">
      <w:pPr>
        <w:jc w:val="right"/>
        <w:rPr>
          <w:rFonts w:ascii="Arial" w:hAnsi="Arial" w:cs="Arial"/>
        </w:rPr>
      </w:pPr>
      <w:r w:rsidRPr="007E5D97">
        <w:rPr>
          <w:rFonts w:ascii="Arial" w:hAnsi="Arial" w:cs="Arial"/>
        </w:rPr>
        <w:t xml:space="preserve">Santa Rita, </w:t>
      </w:r>
      <w:r w:rsidR="008A3C3C">
        <w:rPr>
          <w:rFonts w:ascii="Arial" w:hAnsi="Arial" w:cs="Arial"/>
        </w:rPr>
        <w:t>{{data}}</w:t>
      </w:r>
    </w:p>
    <w:p w:rsidR="007E5D97" w:rsidRDefault="007E5D97" w:rsidP="007E5D97">
      <w:pPr>
        <w:jc w:val="right"/>
      </w:pPr>
    </w:p>
    <w:p w:rsidR="007E5D97" w:rsidRDefault="007E5D97" w:rsidP="007E5D97">
      <w:pPr>
        <w:jc w:val="right"/>
      </w:pPr>
    </w:p>
    <w:p w:rsidR="007E5D97" w:rsidRDefault="006C1D5F" w:rsidP="00412BF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TERMO DE ENTREGA DE EQUIPAMENTO</w:t>
      </w: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7E5D97" w:rsidRDefault="007E5D97" w:rsidP="007E5D97">
      <w:pPr>
        <w:jc w:val="center"/>
        <w:rPr>
          <w:rFonts w:ascii="Arial" w:hAnsi="Arial" w:cs="Arial"/>
          <w:b/>
          <w:sz w:val="32"/>
          <w:szCs w:val="32"/>
        </w:rPr>
      </w:pPr>
    </w:p>
    <w:p w:rsidR="006C1D5F" w:rsidRDefault="006C1D5F" w:rsidP="007E5D97">
      <w:pPr>
        <w:spacing w:line="480" w:lineRule="auto"/>
        <w:ind w:firstLine="708"/>
        <w:jc w:val="both"/>
        <w:rPr>
          <w:rFonts w:ascii="Arial" w:hAnsi="Arial" w:cs="Arial"/>
        </w:rPr>
      </w:pPr>
      <w:r w:rsidRPr="006C1D5F">
        <w:rPr>
          <w:rFonts w:ascii="Arial" w:hAnsi="Arial" w:cs="Arial"/>
        </w:rPr>
        <w:t>Declaro, para os devidos fins, que eu, {{nome}}, matrícula {{matricula}}, CPF {{</w:t>
      </w:r>
      <w:proofErr w:type="spellStart"/>
      <w:r w:rsidRPr="006C1D5F">
        <w:rPr>
          <w:rFonts w:ascii="Arial" w:hAnsi="Arial" w:cs="Arial"/>
        </w:rPr>
        <w:t>cpf</w:t>
      </w:r>
      <w:proofErr w:type="spellEnd"/>
      <w:r w:rsidRPr="006C1D5F">
        <w:rPr>
          <w:rFonts w:ascii="Arial" w:hAnsi="Arial" w:cs="Arial"/>
        </w:rPr>
        <w:t xml:space="preserve">}}, entreguei à empresa </w:t>
      </w:r>
      <w:proofErr w:type="spellStart"/>
      <w:r w:rsidRPr="006C1D5F">
        <w:rPr>
          <w:rFonts w:ascii="Arial" w:hAnsi="Arial" w:cs="Arial"/>
        </w:rPr>
        <w:t>Miriri</w:t>
      </w:r>
      <w:proofErr w:type="spellEnd"/>
      <w:r w:rsidRPr="006C1D5F">
        <w:rPr>
          <w:rFonts w:ascii="Arial" w:hAnsi="Arial" w:cs="Arial"/>
        </w:rPr>
        <w:t xml:space="preserve"> Alimentos e Bioenergia S/A. o equipamento descrito abaixo para fins de avaliação, manutenção e/ou controle técnico:</w:t>
      </w:r>
    </w:p>
    <w:p w:rsidR="006C1D5F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“</w:t>
      </w:r>
      <w:r w:rsidR="006C1D5F" w:rsidRPr="00412BFC">
        <w:rPr>
          <w:rFonts w:ascii="Arial" w:hAnsi="Arial" w:cs="Arial"/>
          <w:b/>
        </w:rPr>
        <w:t>Equipamento</w:t>
      </w:r>
      <w:r w:rsidR="006C1D5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12BFC">
        <w:rPr>
          <w:rFonts w:ascii="Arial" w:hAnsi="Arial" w:cs="Arial"/>
          <w:b/>
        </w:rPr>
        <w:t>{{modelo}}</w:t>
      </w:r>
      <w:r>
        <w:rPr>
          <w:rFonts w:ascii="Arial" w:hAnsi="Arial" w:cs="Arial"/>
        </w:rPr>
        <w:t>”</w:t>
      </w:r>
    </w:p>
    <w:p w:rsidR="00412BFC" w:rsidRPr="00412BFC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“Número de série</w:t>
      </w:r>
      <w:r w:rsidRPr="00412B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12BFC">
        <w:rPr>
          <w:rFonts w:ascii="Arial" w:hAnsi="Arial" w:cs="Arial"/>
          <w:b/>
        </w:rPr>
        <w:t>{{</w:t>
      </w:r>
      <w:proofErr w:type="spellStart"/>
      <w:r w:rsidRPr="00412BFC">
        <w:rPr>
          <w:rFonts w:ascii="Arial" w:hAnsi="Arial" w:cs="Arial"/>
          <w:b/>
        </w:rPr>
        <w:t>numero_serie</w:t>
      </w:r>
      <w:proofErr w:type="spellEnd"/>
      <w:r w:rsidRPr="00412BFC">
        <w:rPr>
          <w:rFonts w:ascii="Arial" w:hAnsi="Arial" w:cs="Arial"/>
          <w:b/>
        </w:rPr>
        <w:t>}}</w:t>
      </w:r>
      <w:r>
        <w:rPr>
          <w:rFonts w:ascii="Arial" w:hAnsi="Arial" w:cs="Arial"/>
          <w:b/>
        </w:rPr>
        <w:t>”</w:t>
      </w:r>
    </w:p>
    <w:p w:rsidR="00412BFC" w:rsidRPr="006C1D5F" w:rsidRDefault="00412BFC" w:rsidP="006C1D5F">
      <w:pPr>
        <w:pStyle w:val="PargrafodaLista"/>
        <w:numPr>
          <w:ilvl w:val="0"/>
          <w:numId w:val="49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“Responsável pela área: {{</w:t>
      </w:r>
      <w:proofErr w:type="spellStart"/>
      <w:r>
        <w:rPr>
          <w:rFonts w:ascii="Arial" w:hAnsi="Arial" w:cs="Arial"/>
          <w:b/>
        </w:rPr>
        <w:t>responsavel_area</w:t>
      </w:r>
      <w:proofErr w:type="spellEnd"/>
      <w:r>
        <w:rPr>
          <w:rFonts w:ascii="Arial" w:hAnsi="Arial" w:cs="Arial"/>
          <w:b/>
        </w:rPr>
        <w:t>}}</w:t>
      </w:r>
    </w:p>
    <w:p w:rsidR="00412BFC" w:rsidRP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  <w:r w:rsidRPr="00412BFC">
        <w:rPr>
          <w:rFonts w:ascii="Arial" w:hAnsi="Arial" w:cs="Arial"/>
        </w:rPr>
        <w:t>Estou ciente de que o equipamento ficará sob a responsabilidade da empresa durante o período necessário e que devo comunicar qualquer alteração ou situação relevante.</w:t>
      </w:r>
    </w:p>
    <w:p w:rsidR="00412BFC" w:rsidRP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  <w:r w:rsidRPr="00412BFC">
        <w:rPr>
          <w:rFonts w:ascii="Arial" w:hAnsi="Arial" w:cs="Arial"/>
        </w:rPr>
        <w:t>Também reconheço que a integridade física do equipamento será verificada na devolução e que me comprometo com o uso consciente e responsável do mesmo, conforme normas internas da organização.</w:t>
      </w:r>
    </w:p>
    <w:p w:rsid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  <w:r w:rsidRPr="00412BFC">
        <w:rPr>
          <w:rFonts w:ascii="Arial" w:hAnsi="Arial" w:cs="Arial"/>
        </w:rPr>
        <w:t>Esta é a expressão da verdade, que firmo e assino.</w:t>
      </w:r>
      <w:bookmarkStart w:id="0" w:name="_GoBack"/>
      <w:bookmarkEnd w:id="0"/>
    </w:p>
    <w:p w:rsidR="00412BFC" w:rsidRPr="00412BFC" w:rsidRDefault="00412BFC" w:rsidP="00412BFC">
      <w:pPr>
        <w:spacing w:line="480" w:lineRule="auto"/>
        <w:ind w:firstLine="708"/>
        <w:jc w:val="both"/>
        <w:rPr>
          <w:rFonts w:ascii="Arial" w:hAnsi="Arial" w:cs="Arial"/>
        </w:rPr>
      </w:pPr>
    </w:p>
    <w:p w:rsidR="007E5D97" w:rsidRDefault="007E5D97" w:rsidP="007E5D97">
      <w:pPr>
        <w:ind w:firstLine="708"/>
        <w:jc w:val="center"/>
        <w:rPr>
          <w:rFonts w:ascii="Arial" w:hAnsi="Arial" w:cs="Arial"/>
          <w:b/>
        </w:rPr>
      </w:pPr>
      <w:r w:rsidRPr="007E5D97">
        <w:rPr>
          <w:rFonts w:ascii="Arial" w:hAnsi="Arial" w:cs="Arial"/>
          <w:b/>
        </w:rPr>
        <w:t>__________</w:t>
      </w:r>
      <w:r w:rsidR="003D1759">
        <w:rPr>
          <w:rFonts w:ascii="Arial" w:hAnsi="Arial" w:cs="Arial"/>
          <w:b/>
        </w:rPr>
        <w:t>_____________</w:t>
      </w:r>
      <w:r w:rsidRPr="007E5D97">
        <w:rPr>
          <w:rFonts w:ascii="Arial" w:hAnsi="Arial" w:cs="Arial"/>
          <w:b/>
        </w:rPr>
        <w:t>___________________________________</w:t>
      </w:r>
    </w:p>
    <w:p w:rsidR="007F0B6C" w:rsidRDefault="008A3C3C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{{nome}}</w:t>
      </w:r>
    </w:p>
    <w:p w:rsidR="007F0B6C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Matrícula</w:t>
      </w:r>
      <w:r w:rsidR="008A3C3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8A3C3C">
        <w:rPr>
          <w:rFonts w:ascii="Arial" w:hAnsi="Arial" w:cs="Arial"/>
          <w:b/>
        </w:rPr>
        <w:t>{{matricula}}</w:t>
      </w:r>
    </w:p>
    <w:p w:rsidR="007E5D97" w:rsidRPr="007E5D97" w:rsidRDefault="007E5D97" w:rsidP="008A3C3C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CPF: </w:t>
      </w:r>
      <w:r w:rsidR="008A3C3C">
        <w:rPr>
          <w:rFonts w:ascii="Arial" w:hAnsi="Arial" w:cs="Arial"/>
          <w:b/>
        </w:rPr>
        <w:t>{{</w:t>
      </w:r>
      <w:proofErr w:type="spellStart"/>
      <w:r w:rsidR="008A3C3C">
        <w:rPr>
          <w:rFonts w:ascii="Arial" w:hAnsi="Arial" w:cs="Arial"/>
          <w:b/>
        </w:rPr>
        <w:t>cpf</w:t>
      </w:r>
      <w:proofErr w:type="spellEnd"/>
      <w:r w:rsidR="008A3C3C">
        <w:rPr>
          <w:rFonts w:ascii="Arial" w:hAnsi="Arial" w:cs="Arial"/>
          <w:b/>
        </w:rPr>
        <w:t>}}</w:t>
      </w:r>
    </w:p>
    <w:sectPr w:rsidR="007E5D97" w:rsidRPr="007E5D97" w:rsidSect="00660F2A">
      <w:headerReference w:type="even" r:id="rId8"/>
      <w:headerReference w:type="default" r:id="rId9"/>
      <w:headerReference w:type="first" r:id="rId10"/>
      <w:pgSz w:w="11900" w:h="16840"/>
      <w:pgMar w:top="305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444" w:rsidRDefault="00B43444" w:rsidP="00660F2A">
      <w:r>
        <w:separator/>
      </w:r>
    </w:p>
  </w:endnote>
  <w:endnote w:type="continuationSeparator" w:id="0">
    <w:p w:rsidR="00B43444" w:rsidRDefault="00B43444" w:rsidP="0066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444" w:rsidRDefault="00B43444" w:rsidP="00660F2A">
      <w:r>
        <w:separator/>
      </w:r>
    </w:p>
  </w:footnote>
  <w:footnote w:type="continuationSeparator" w:id="0">
    <w:p w:rsidR="00B43444" w:rsidRDefault="00B43444" w:rsidP="0066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B43444">
    <w:pPr>
      <w:pStyle w:val="Cabealho"/>
    </w:pPr>
    <w:r>
      <w:rPr>
        <w:noProof/>
      </w:rPr>
      <w:pict w14:anchorId="3AC5E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8" o:spid="_x0000_s2051" type="#_x0000_t75" alt="" style="position:absolute;margin-left:0;margin-top:0;width:593pt;height:83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B43444">
    <w:pPr>
      <w:pStyle w:val="Cabealho"/>
    </w:pPr>
    <w:r>
      <w:rPr>
        <w:noProof/>
      </w:rPr>
      <w:pict w14:anchorId="64469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9" o:spid="_x0000_s2050" type="#_x0000_t75" alt="" style="position:absolute;margin-left:-84.15pt;margin-top:-145.45pt;width:593pt;height:834pt;z-index:-251650048;mso-wrap-edited:f;mso-width-percent:0;mso-height-percent:0;mso-position-horizontal-relative:margin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B43444">
    <w:pPr>
      <w:pStyle w:val="Cabealho"/>
    </w:pPr>
    <w:r>
      <w:rPr>
        <w:noProof/>
      </w:rPr>
      <w:pict w14:anchorId="20D78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7" o:spid="_x0000_s2049" type="#_x0000_t75" alt="" style="position:absolute;margin-left:0;margin-top:0;width:593pt;height:83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953"/>
    <w:multiLevelType w:val="hybridMultilevel"/>
    <w:tmpl w:val="79DEA3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EC162A"/>
    <w:multiLevelType w:val="hybridMultilevel"/>
    <w:tmpl w:val="1CD0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F5C66"/>
    <w:multiLevelType w:val="hybridMultilevel"/>
    <w:tmpl w:val="EC1E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605E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914C2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859AD"/>
    <w:multiLevelType w:val="hybridMultilevel"/>
    <w:tmpl w:val="ADB6B89C"/>
    <w:lvl w:ilvl="0" w:tplc="B07AB3BC">
      <w:start w:val="1"/>
      <w:numFmt w:val="decimalZero"/>
      <w:lvlText w:val="%1-"/>
      <w:lvlJc w:val="left"/>
      <w:pPr>
        <w:ind w:left="117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2463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0128C"/>
    <w:multiLevelType w:val="hybridMultilevel"/>
    <w:tmpl w:val="C4AA3428"/>
    <w:lvl w:ilvl="0" w:tplc="8FC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9364C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A11820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424571"/>
    <w:multiLevelType w:val="hybridMultilevel"/>
    <w:tmpl w:val="95BE3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2DE7F93"/>
    <w:multiLevelType w:val="hybridMultilevel"/>
    <w:tmpl w:val="21C8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A69FA"/>
    <w:multiLevelType w:val="hybridMultilevel"/>
    <w:tmpl w:val="E3140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10110"/>
    <w:multiLevelType w:val="hybridMultilevel"/>
    <w:tmpl w:val="C95418A4"/>
    <w:lvl w:ilvl="0" w:tplc="B67681B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4">
    <w:nsid w:val="19515D5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AD19F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5270"/>
    <w:multiLevelType w:val="hybridMultilevel"/>
    <w:tmpl w:val="ABFA24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675093A"/>
    <w:multiLevelType w:val="hybridMultilevel"/>
    <w:tmpl w:val="6CDA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D3DD8"/>
    <w:multiLevelType w:val="hybridMultilevel"/>
    <w:tmpl w:val="87AC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73BDB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03648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C2C88"/>
    <w:multiLevelType w:val="hybridMultilevel"/>
    <w:tmpl w:val="1A12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5557F1"/>
    <w:multiLevelType w:val="hybridMultilevel"/>
    <w:tmpl w:val="15DC1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221494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EB046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B602FC"/>
    <w:multiLevelType w:val="hybridMultilevel"/>
    <w:tmpl w:val="7BE2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E843CD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9865AF"/>
    <w:multiLevelType w:val="hybridMultilevel"/>
    <w:tmpl w:val="55061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2A576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FC4F2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3401F1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3C47AF3"/>
    <w:multiLevelType w:val="hybridMultilevel"/>
    <w:tmpl w:val="112A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080E99"/>
    <w:multiLevelType w:val="hybridMultilevel"/>
    <w:tmpl w:val="921E2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6D15064"/>
    <w:multiLevelType w:val="hybridMultilevel"/>
    <w:tmpl w:val="BD3AE9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>
    <w:nsid w:val="570B1A56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FD233A"/>
    <w:multiLevelType w:val="hybridMultilevel"/>
    <w:tmpl w:val="5FF809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B62793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37437C"/>
    <w:multiLevelType w:val="hybridMultilevel"/>
    <w:tmpl w:val="42B8236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>
    <w:nsid w:val="62843618"/>
    <w:multiLevelType w:val="hybridMultilevel"/>
    <w:tmpl w:val="DD081D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50A6C69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650496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6F64630"/>
    <w:multiLevelType w:val="hybridMultilevel"/>
    <w:tmpl w:val="CAC6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95666A"/>
    <w:multiLevelType w:val="hybridMultilevel"/>
    <w:tmpl w:val="66CE7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F24941"/>
    <w:multiLevelType w:val="hybridMultilevel"/>
    <w:tmpl w:val="F54891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68E0974"/>
    <w:multiLevelType w:val="hybridMultilevel"/>
    <w:tmpl w:val="E6306DF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A835983"/>
    <w:multiLevelType w:val="hybridMultilevel"/>
    <w:tmpl w:val="6EC0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3071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D336EDF"/>
    <w:multiLevelType w:val="hybridMultilevel"/>
    <w:tmpl w:val="245C260C"/>
    <w:lvl w:ilvl="0" w:tplc="DF7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394C79"/>
    <w:multiLevelType w:val="hybridMultilevel"/>
    <w:tmpl w:val="E79ABD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3"/>
  </w:num>
  <w:num w:numId="3">
    <w:abstractNumId w:val="44"/>
  </w:num>
  <w:num w:numId="4">
    <w:abstractNumId w:val="5"/>
  </w:num>
  <w:num w:numId="5">
    <w:abstractNumId w:val="12"/>
  </w:num>
  <w:num w:numId="6">
    <w:abstractNumId w:val="31"/>
  </w:num>
  <w:num w:numId="7">
    <w:abstractNumId w:val="32"/>
  </w:num>
  <w:num w:numId="8">
    <w:abstractNumId w:val="13"/>
  </w:num>
  <w:num w:numId="9">
    <w:abstractNumId w:val="41"/>
  </w:num>
  <w:num w:numId="10">
    <w:abstractNumId w:val="35"/>
  </w:num>
  <w:num w:numId="11">
    <w:abstractNumId w:val="42"/>
  </w:num>
  <w:num w:numId="12">
    <w:abstractNumId w:val="0"/>
  </w:num>
  <w:num w:numId="13">
    <w:abstractNumId w:val="11"/>
  </w:num>
  <w:num w:numId="14">
    <w:abstractNumId w:val="25"/>
  </w:num>
  <w:num w:numId="15">
    <w:abstractNumId w:val="22"/>
  </w:num>
  <w:num w:numId="16">
    <w:abstractNumId w:val="45"/>
  </w:num>
  <w:num w:numId="17">
    <w:abstractNumId w:val="34"/>
  </w:num>
  <w:num w:numId="18">
    <w:abstractNumId w:val="4"/>
  </w:num>
  <w:num w:numId="19">
    <w:abstractNumId w:val="46"/>
  </w:num>
  <w:num w:numId="20">
    <w:abstractNumId w:val="36"/>
  </w:num>
  <w:num w:numId="21">
    <w:abstractNumId w:val="6"/>
  </w:num>
  <w:num w:numId="22">
    <w:abstractNumId w:val="26"/>
  </w:num>
  <w:num w:numId="23">
    <w:abstractNumId w:val="15"/>
  </w:num>
  <w:num w:numId="24">
    <w:abstractNumId w:val="3"/>
  </w:num>
  <w:num w:numId="25">
    <w:abstractNumId w:val="29"/>
  </w:num>
  <w:num w:numId="26">
    <w:abstractNumId w:val="40"/>
  </w:num>
  <w:num w:numId="27">
    <w:abstractNumId w:val="19"/>
  </w:num>
  <w:num w:numId="28">
    <w:abstractNumId w:val="14"/>
  </w:num>
  <w:num w:numId="29">
    <w:abstractNumId w:val="38"/>
  </w:num>
  <w:num w:numId="30">
    <w:abstractNumId w:val="1"/>
  </w:num>
  <w:num w:numId="31">
    <w:abstractNumId w:val="37"/>
  </w:num>
  <w:num w:numId="32">
    <w:abstractNumId w:val="17"/>
  </w:num>
  <w:num w:numId="33">
    <w:abstractNumId w:val="2"/>
  </w:num>
  <w:num w:numId="34">
    <w:abstractNumId w:val="48"/>
  </w:num>
  <w:num w:numId="35">
    <w:abstractNumId w:val="7"/>
  </w:num>
  <w:num w:numId="36">
    <w:abstractNumId w:val="21"/>
  </w:num>
  <w:num w:numId="37">
    <w:abstractNumId w:val="16"/>
  </w:num>
  <w:num w:numId="38">
    <w:abstractNumId w:val="47"/>
  </w:num>
  <w:num w:numId="39">
    <w:abstractNumId w:val="18"/>
  </w:num>
  <w:num w:numId="40">
    <w:abstractNumId w:val="27"/>
  </w:num>
  <w:num w:numId="41">
    <w:abstractNumId w:val="9"/>
  </w:num>
  <w:num w:numId="42">
    <w:abstractNumId w:val="8"/>
  </w:num>
  <w:num w:numId="43">
    <w:abstractNumId w:val="39"/>
  </w:num>
  <w:num w:numId="44">
    <w:abstractNumId w:val="28"/>
  </w:num>
  <w:num w:numId="45">
    <w:abstractNumId w:val="20"/>
  </w:num>
  <w:num w:numId="46">
    <w:abstractNumId w:val="30"/>
  </w:num>
  <w:num w:numId="47">
    <w:abstractNumId w:val="23"/>
  </w:num>
  <w:num w:numId="48">
    <w:abstractNumId w:val="2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23"/>
    <w:rsid w:val="0000092F"/>
    <w:rsid w:val="00002E97"/>
    <w:rsid w:val="00010352"/>
    <w:rsid w:val="00017644"/>
    <w:rsid w:val="00017946"/>
    <w:rsid w:val="00022DC7"/>
    <w:rsid w:val="000304E8"/>
    <w:rsid w:val="000313B7"/>
    <w:rsid w:val="0004703F"/>
    <w:rsid w:val="00050705"/>
    <w:rsid w:val="00060DC8"/>
    <w:rsid w:val="00064617"/>
    <w:rsid w:val="00070281"/>
    <w:rsid w:val="000833C7"/>
    <w:rsid w:val="00084B81"/>
    <w:rsid w:val="000A1A0F"/>
    <w:rsid w:val="000A3ABF"/>
    <w:rsid w:val="000B5770"/>
    <w:rsid w:val="000B72C4"/>
    <w:rsid w:val="000C4346"/>
    <w:rsid w:val="000D22B0"/>
    <w:rsid w:val="000D6E72"/>
    <w:rsid w:val="000D6F36"/>
    <w:rsid w:val="000E200A"/>
    <w:rsid w:val="000E32D6"/>
    <w:rsid w:val="000E391E"/>
    <w:rsid w:val="000F6A15"/>
    <w:rsid w:val="00100059"/>
    <w:rsid w:val="0011725E"/>
    <w:rsid w:val="001471F7"/>
    <w:rsid w:val="001542F3"/>
    <w:rsid w:val="00162201"/>
    <w:rsid w:val="00165184"/>
    <w:rsid w:val="0016574A"/>
    <w:rsid w:val="0017415A"/>
    <w:rsid w:val="00195CC9"/>
    <w:rsid w:val="001B2BAB"/>
    <w:rsid w:val="001C2A34"/>
    <w:rsid w:val="001D0F3A"/>
    <w:rsid w:val="001D5E88"/>
    <w:rsid w:val="001D6253"/>
    <w:rsid w:val="001E26A0"/>
    <w:rsid w:val="001F73D1"/>
    <w:rsid w:val="00211907"/>
    <w:rsid w:val="00211B7D"/>
    <w:rsid w:val="00217608"/>
    <w:rsid w:val="00221B54"/>
    <w:rsid w:val="002504B9"/>
    <w:rsid w:val="0026341A"/>
    <w:rsid w:val="00270FA0"/>
    <w:rsid w:val="00273F55"/>
    <w:rsid w:val="00277AAF"/>
    <w:rsid w:val="002801E1"/>
    <w:rsid w:val="0028416E"/>
    <w:rsid w:val="002B4A04"/>
    <w:rsid w:val="002C432C"/>
    <w:rsid w:val="002D521D"/>
    <w:rsid w:val="002E29D5"/>
    <w:rsid w:val="002E4AD4"/>
    <w:rsid w:val="002E4F72"/>
    <w:rsid w:val="002E580A"/>
    <w:rsid w:val="002F183C"/>
    <w:rsid w:val="002F4902"/>
    <w:rsid w:val="002F5B6F"/>
    <w:rsid w:val="00303606"/>
    <w:rsid w:val="0031104B"/>
    <w:rsid w:val="00345377"/>
    <w:rsid w:val="00350155"/>
    <w:rsid w:val="00360419"/>
    <w:rsid w:val="003622A2"/>
    <w:rsid w:val="003766B2"/>
    <w:rsid w:val="00385D2C"/>
    <w:rsid w:val="00393F87"/>
    <w:rsid w:val="0039555E"/>
    <w:rsid w:val="003A2B43"/>
    <w:rsid w:val="003B08FD"/>
    <w:rsid w:val="003B0DCF"/>
    <w:rsid w:val="003C0EC4"/>
    <w:rsid w:val="003C27D2"/>
    <w:rsid w:val="003C3B8A"/>
    <w:rsid w:val="003D0C4E"/>
    <w:rsid w:val="003D1759"/>
    <w:rsid w:val="003D4719"/>
    <w:rsid w:val="003D5F43"/>
    <w:rsid w:val="003F13EF"/>
    <w:rsid w:val="003F711A"/>
    <w:rsid w:val="00412BFC"/>
    <w:rsid w:val="00420C32"/>
    <w:rsid w:val="0043633B"/>
    <w:rsid w:val="00436CAB"/>
    <w:rsid w:val="004402F7"/>
    <w:rsid w:val="0044470E"/>
    <w:rsid w:val="00460C28"/>
    <w:rsid w:val="00462FD6"/>
    <w:rsid w:val="00466AA4"/>
    <w:rsid w:val="004754F3"/>
    <w:rsid w:val="004761F5"/>
    <w:rsid w:val="004775B8"/>
    <w:rsid w:val="00482893"/>
    <w:rsid w:val="00495E4F"/>
    <w:rsid w:val="004A5EE9"/>
    <w:rsid w:val="004B030F"/>
    <w:rsid w:val="004B5573"/>
    <w:rsid w:val="004B5B90"/>
    <w:rsid w:val="004B637D"/>
    <w:rsid w:val="004B72E9"/>
    <w:rsid w:val="004C4195"/>
    <w:rsid w:val="004D2F74"/>
    <w:rsid w:val="004D40E6"/>
    <w:rsid w:val="004F03C1"/>
    <w:rsid w:val="005018B6"/>
    <w:rsid w:val="005046C6"/>
    <w:rsid w:val="00506A3F"/>
    <w:rsid w:val="00506DF1"/>
    <w:rsid w:val="00525BFB"/>
    <w:rsid w:val="00527D84"/>
    <w:rsid w:val="00530B48"/>
    <w:rsid w:val="00534104"/>
    <w:rsid w:val="00535400"/>
    <w:rsid w:val="005357C4"/>
    <w:rsid w:val="0054079F"/>
    <w:rsid w:val="00557ECC"/>
    <w:rsid w:val="00563EEF"/>
    <w:rsid w:val="00565EC5"/>
    <w:rsid w:val="005719FF"/>
    <w:rsid w:val="0058178D"/>
    <w:rsid w:val="00596D66"/>
    <w:rsid w:val="005A0178"/>
    <w:rsid w:val="005A39C7"/>
    <w:rsid w:val="005A6D72"/>
    <w:rsid w:val="005A6F8D"/>
    <w:rsid w:val="005B23C4"/>
    <w:rsid w:val="005B41C1"/>
    <w:rsid w:val="005C07B3"/>
    <w:rsid w:val="005C0B7F"/>
    <w:rsid w:val="005D43DD"/>
    <w:rsid w:val="005D7E58"/>
    <w:rsid w:val="00606DAF"/>
    <w:rsid w:val="006120B7"/>
    <w:rsid w:val="0061542C"/>
    <w:rsid w:val="00624CF2"/>
    <w:rsid w:val="0063079B"/>
    <w:rsid w:val="00633E0A"/>
    <w:rsid w:val="00646193"/>
    <w:rsid w:val="00650040"/>
    <w:rsid w:val="00654973"/>
    <w:rsid w:val="00660F2A"/>
    <w:rsid w:val="00661FFB"/>
    <w:rsid w:val="00662F21"/>
    <w:rsid w:val="006647A8"/>
    <w:rsid w:val="0067420B"/>
    <w:rsid w:val="00680482"/>
    <w:rsid w:val="00683333"/>
    <w:rsid w:val="006860D2"/>
    <w:rsid w:val="00694BB5"/>
    <w:rsid w:val="006A2480"/>
    <w:rsid w:val="006B546C"/>
    <w:rsid w:val="006B5EB3"/>
    <w:rsid w:val="006C1D5F"/>
    <w:rsid w:val="006E68D0"/>
    <w:rsid w:val="006F13D4"/>
    <w:rsid w:val="006F6655"/>
    <w:rsid w:val="00701F9A"/>
    <w:rsid w:val="00717A1B"/>
    <w:rsid w:val="007268FE"/>
    <w:rsid w:val="0072736A"/>
    <w:rsid w:val="00727EEA"/>
    <w:rsid w:val="00780C94"/>
    <w:rsid w:val="007834F3"/>
    <w:rsid w:val="007950D2"/>
    <w:rsid w:val="007B39F8"/>
    <w:rsid w:val="007B4974"/>
    <w:rsid w:val="007B7A38"/>
    <w:rsid w:val="007C21A6"/>
    <w:rsid w:val="007D40E1"/>
    <w:rsid w:val="007E29B3"/>
    <w:rsid w:val="007E5D97"/>
    <w:rsid w:val="007F0AA3"/>
    <w:rsid w:val="007F0B6C"/>
    <w:rsid w:val="007F39CA"/>
    <w:rsid w:val="007F429D"/>
    <w:rsid w:val="00813EC6"/>
    <w:rsid w:val="00825F7C"/>
    <w:rsid w:val="00827326"/>
    <w:rsid w:val="00851AE4"/>
    <w:rsid w:val="00857494"/>
    <w:rsid w:val="00861883"/>
    <w:rsid w:val="00875CC6"/>
    <w:rsid w:val="008771DA"/>
    <w:rsid w:val="008852BA"/>
    <w:rsid w:val="0089128A"/>
    <w:rsid w:val="00896AD0"/>
    <w:rsid w:val="008A2839"/>
    <w:rsid w:val="008A3C3C"/>
    <w:rsid w:val="008C7C23"/>
    <w:rsid w:val="008D2F35"/>
    <w:rsid w:val="008D4FB5"/>
    <w:rsid w:val="009017EB"/>
    <w:rsid w:val="00902324"/>
    <w:rsid w:val="00910842"/>
    <w:rsid w:val="009154FE"/>
    <w:rsid w:val="0091645B"/>
    <w:rsid w:val="0091736E"/>
    <w:rsid w:val="0093413C"/>
    <w:rsid w:val="00937743"/>
    <w:rsid w:val="0095449F"/>
    <w:rsid w:val="00964775"/>
    <w:rsid w:val="00966254"/>
    <w:rsid w:val="00972764"/>
    <w:rsid w:val="0097601A"/>
    <w:rsid w:val="00976D24"/>
    <w:rsid w:val="00982978"/>
    <w:rsid w:val="00992397"/>
    <w:rsid w:val="009954ED"/>
    <w:rsid w:val="009A4DCB"/>
    <w:rsid w:val="009B25A1"/>
    <w:rsid w:val="009B2F5F"/>
    <w:rsid w:val="009D6173"/>
    <w:rsid w:val="009E310F"/>
    <w:rsid w:val="009E4993"/>
    <w:rsid w:val="009F73D4"/>
    <w:rsid w:val="00A0189F"/>
    <w:rsid w:val="00A12708"/>
    <w:rsid w:val="00A207E0"/>
    <w:rsid w:val="00A25C54"/>
    <w:rsid w:val="00A3113A"/>
    <w:rsid w:val="00A3272F"/>
    <w:rsid w:val="00A355BA"/>
    <w:rsid w:val="00A425A9"/>
    <w:rsid w:val="00A445C8"/>
    <w:rsid w:val="00A45EF4"/>
    <w:rsid w:val="00A45F74"/>
    <w:rsid w:val="00A46A28"/>
    <w:rsid w:val="00A523D3"/>
    <w:rsid w:val="00A536BC"/>
    <w:rsid w:val="00A7417F"/>
    <w:rsid w:val="00A76EF1"/>
    <w:rsid w:val="00A82915"/>
    <w:rsid w:val="00A857A8"/>
    <w:rsid w:val="00A86A0C"/>
    <w:rsid w:val="00A9669E"/>
    <w:rsid w:val="00AA233B"/>
    <w:rsid w:val="00AA58A2"/>
    <w:rsid w:val="00AC542C"/>
    <w:rsid w:val="00AD5253"/>
    <w:rsid w:val="00AE2E23"/>
    <w:rsid w:val="00AE770B"/>
    <w:rsid w:val="00AF528D"/>
    <w:rsid w:val="00B008FF"/>
    <w:rsid w:val="00B12BE7"/>
    <w:rsid w:val="00B20013"/>
    <w:rsid w:val="00B212C7"/>
    <w:rsid w:val="00B22D8E"/>
    <w:rsid w:val="00B26DF7"/>
    <w:rsid w:val="00B34E4B"/>
    <w:rsid w:val="00B40EE8"/>
    <w:rsid w:val="00B426F0"/>
    <w:rsid w:val="00B43444"/>
    <w:rsid w:val="00B43CDE"/>
    <w:rsid w:val="00B6443A"/>
    <w:rsid w:val="00B65D3B"/>
    <w:rsid w:val="00B775F7"/>
    <w:rsid w:val="00B81CFC"/>
    <w:rsid w:val="00B83137"/>
    <w:rsid w:val="00B878CE"/>
    <w:rsid w:val="00BB0F6B"/>
    <w:rsid w:val="00BB7520"/>
    <w:rsid w:val="00BD3817"/>
    <w:rsid w:val="00BD7B58"/>
    <w:rsid w:val="00BE1792"/>
    <w:rsid w:val="00BE726E"/>
    <w:rsid w:val="00BF0DA1"/>
    <w:rsid w:val="00BF6DBE"/>
    <w:rsid w:val="00C03484"/>
    <w:rsid w:val="00C11AA9"/>
    <w:rsid w:val="00C14B7F"/>
    <w:rsid w:val="00C20483"/>
    <w:rsid w:val="00C22761"/>
    <w:rsid w:val="00C250B1"/>
    <w:rsid w:val="00C26527"/>
    <w:rsid w:val="00C27584"/>
    <w:rsid w:val="00C31BD1"/>
    <w:rsid w:val="00C42168"/>
    <w:rsid w:val="00C54265"/>
    <w:rsid w:val="00C74C1E"/>
    <w:rsid w:val="00C74F1C"/>
    <w:rsid w:val="00C7700A"/>
    <w:rsid w:val="00C9123A"/>
    <w:rsid w:val="00CB79CF"/>
    <w:rsid w:val="00CC37D8"/>
    <w:rsid w:val="00CC4BF7"/>
    <w:rsid w:val="00CC7EEF"/>
    <w:rsid w:val="00CD34AF"/>
    <w:rsid w:val="00CE001B"/>
    <w:rsid w:val="00CE1A3E"/>
    <w:rsid w:val="00CE37CE"/>
    <w:rsid w:val="00CE3FA3"/>
    <w:rsid w:val="00CF33CE"/>
    <w:rsid w:val="00D043FA"/>
    <w:rsid w:val="00D06BFA"/>
    <w:rsid w:val="00D10F97"/>
    <w:rsid w:val="00D1281E"/>
    <w:rsid w:val="00D13D9A"/>
    <w:rsid w:val="00D16486"/>
    <w:rsid w:val="00D64B23"/>
    <w:rsid w:val="00D7111F"/>
    <w:rsid w:val="00D9717C"/>
    <w:rsid w:val="00D9761A"/>
    <w:rsid w:val="00D97B30"/>
    <w:rsid w:val="00DA694E"/>
    <w:rsid w:val="00DB52B7"/>
    <w:rsid w:val="00DB72D4"/>
    <w:rsid w:val="00DC3B2C"/>
    <w:rsid w:val="00DE277A"/>
    <w:rsid w:val="00DE4954"/>
    <w:rsid w:val="00DE6C12"/>
    <w:rsid w:val="00DF1744"/>
    <w:rsid w:val="00DF68FF"/>
    <w:rsid w:val="00E059CB"/>
    <w:rsid w:val="00E2773C"/>
    <w:rsid w:val="00E316F8"/>
    <w:rsid w:val="00E36BB8"/>
    <w:rsid w:val="00E41061"/>
    <w:rsid w:val="00E45FA6"/>
    <w:rsid w:val="00E46809"/>
    <w:rsid w:val="00E46D12"/>
    <w:rsid w:val="00E47312"/>
    <w:rsid w:val="00E505D4"/>
    <w:rsid w:val="00E506F5"/>
    <w:rsid w:val="00E555E3"/>
    <w:rsid w:val="00E710ED"/>
    <w:rsid w:val="00E837B2"/>
    <w:rsid w:val="00E84915"/>
    <w:rsid w:val="00E87201"/>
    <w:rsid w:val="00EA21CB"/>
    <w:rsid w:val="00EB7016"/>
    <w:rsid w:val="00EC2602"/>
    <w:rsid w:val="00ED1C75"/>
    <w:rsid w:val="00EE7478"/>
    <w:rsid w:val="00EF7E23"/>
    <w:rsid w:val="00F11922"/>
    <w:rsid w:val="00F22518"/>
    <w:rsid w:val="00F233C6"/>
    <w:rsid w:val="00F26259"/>
    <w:rsid w:val="00F304C3"/>
    <w:rsid w:val="00F3450C"/>
    <w:rsid w:val="00F41E66"/>
    <w:rsid w:val="00F437F2"/>
    <w:rsid w:val="00F47B22"/>
    <w:rsid w:val="00F656CA"/>
    <w:rsid w:val="00F65A8C"/>
    <w:rsid w:val="00F70C78"/>
    <w:rsid w:val="00F71691"/>
    <w:rsid w:val="00F71AE6"/>
    <w:rsid w:val="00F81EA2"/>
    <w:rsid w:val="00F93B59"/>
    <w:rsid w:val="00FB2AF8"/>
    <w:rsid w:val="00FB71EC"/>
    <w:rsid w:val="00FC6C58"/>
    <w:rsid w:val="00FD1C56"/>
    <w:rsid w:val="00FE1081"/>
    <w:rsid w:val="00FF132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00D5449-BC22-4059-A575-BDCD2F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0B1"/>
  </w:style>
  <w:style w:type="paragraph" w:styleId="Ttulo1">
    <w:name w:val="heading 1"/>
    <w:basedOn w:val="Normal"/>
    <w:next w:val="Normal"/>
    <w:link w:val="Ttulo1Char"/>
    <w:qFormat/>
    <w:rsid w:val="0017415A"/>
    <w:pPr>
      <w:keepNext/>
      <w:jc w:val="center"/>
      <w:outlineLvl w:val="0"/>
    </w:pPr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7415A"/>
    <w:pPr>
      <w:keepNext/>
      <w:outlineLvl w:val="1"/>
    </w:pPr>
    <w:rPr>
      <w:rFonts w:ascii="Tahoma" w:eastAsia="Times New Roman" w:hAnsi="Tahoma" w:cs="Tahoma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F2A"/>
  </w:style>
  <w:style w:type="paragraph" w:styleId="Rodap">
    <w:name w:val="footer"/>
    <w:basedOn w:val="Normal"/>
    <w:link w:val="Rodap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F2A"/>
  </w:style>
  <w:style w:type="paragraph" w:styleId="PargrafodaLista">
    <w:name w:val="List Paragraph"/>
    <w:basedOn w:val="Normal"/>
    <w:uiPriority w:val="34"/>
    <w:qFormat/>
    <w:rsid w:val="00AE2E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2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D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17415A"/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7415A"/>
    <w:rPr>
      <w:rFonts w:ascii="Tahoma" w:eastAsia="Times New Roman" w:hAnsi="Tahoma" w:cs="Tahoma"/>
      <w:sz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155"/>
    <w:rPr>
      <w:color w:val="0563C1"/>
      <w:u w:val="single"/>
    </w:rPr>
  </w:style>
  <w:style w:type="paragraph" w:customStyle="1" w:styleId="Default">
    <w:name w:val="Default"/>
    <w:rsid w:val="003501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36BB8"/>
    <w:rPr>
      <w:b/>
      <w:bCs/>
    </w:rPr>
  </w:style>
  <w:style w:type="paragraph" w:styleId="Corpodetexto">
    <w:name w:val="Body Text"/>
    <w:basedOn w:val="Normal"/>
    <w:link w:val="CorpodetextoChar"/>
    <w:rsid w:val="00B26DF7"/>
    <w:pPr>
      <w:spacing w:line="360" w:lineRule="auto"/>
      <w:jc w:val="both"/>
    </w:pPr>
    <w:rPr>
      <w:rFonts w:ascii="Arial" w:eastAsia="Times New Roman" w:hAnsi="Arial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26DF7"/>
    <w:rPr>
      <w:rFonts w:ascii="Arial" w:eastAsia="Times New Roman" w:hAnsi="Arial" w:cs="Times New Roman"/>
      <w:lang w:eastAsia="pt-BR"/>
    </w:rPr>
  </w:style>
  <w:style w:type="paragraph" w:customStyle="1" w:styleId="arial">
    <w:name w:val="arial"/>
    <w:basedOn w:val="Normal"/>
    <w:rsid w:val="00B26DF7"/>
    <w:pPr>
      <w:jc w:val="both"/>
    </w:pPr>
    <w:rPr>
      <w:rFonts w:ascii="Times New Roman" w:eastAsia="Times New Roman" w:hAnsi="Times New Roman" w:cs="Times New Roman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H\Modelo\Modelo_Timbrado_Valores_Human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9AD99-6E83-4AA4-A3C5-47B6D8ED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Modelo_Timbrado_Valores_Humanos.dotx</Template>
  <TotalTime>17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Franca</dc:creator>
  <cp:keywords/>
  <dc:description/>
  <cp:lastModifiedBy>Bruno Viana</cp:lastModifiedBy>
  <cp:revision>9</cp:revision>
  <cp:lastPrinted>2025-04-07T10:44:00Z</cp:lastPrinted>
  <dcterms:created xsi:type="dcterms:W3CDTF">2025-04-09T17:39:00Z</dcterms:created>
  <dcterms:modified xsi:type="dcterms:W3CDTF">2025-08-03T10:57:00Z</dcterms:modified>
</cp:coreProperties>
</file>